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96"/>
      </w:tblGrid>
      <w:tr w:rsidR="0069254A" w:rsidTr="00DD6D49">
        <w:trPr>
          <w:trHeight w:val="699"/>
        </w:trPr>
        <w:tc>
          <w:tcPr>
            <w:tcW w:w="9936" w:type="dxa"/>
            <w:vAlign w:val="center"/>
          </w:tcPr>
          <w:tbl>
            <w:tblPr>
              <w:tblW w:w="0" w:type="auto"/>
              <w:tblInd w:w="70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9586"/>
            </w:tblGrid>
            <w:tr w:rsidR="0069254A" w:rsidTr="00DD6D49">
              <w:trPr>
                <w:trHeight w:val="699"/>
              </w:trPr>
              <w:tc>
                <w:tcPr>
                  <w:tcW w:w="9936" w:type="dxa"/>
                  <w:vAlign w:val="center"/>
                </w:tcPr>
                <w:tbl>
                  <w:tblPr>
                    <w:tblW w:w="0" w:type="auto"/>
                    <w:tblCellMar>
                      <w:left w:w="70" w:type="dxa"/>
                      <w:right w:w="7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40"/>
                    <w:gridCol w:w="6764"/>
                    <w:gridCol w:w="1642"/>
                  </w:tblGrid>
                  <w:tr w:rsidR="001260CC" w:rsidTr="00DD6D49">
                    <w:trPr>
                      <w:trHeight w:val="976"/>
                    </w:trPr>
                    <w:tc>
                      <w:tcPr>
                        <w:tcW w:w="1059" w:type="dxa"/>
                        <w:vAlign w:val="center"/>
                      </w:tcPr>
                      <w:p w:rsidR="0069254A" w:rsidRPr="00FA0A2C" w:rsidRDefault="00835C0A" w:rsidP="00DD6D49">
                        <w:pPr>
                          <w:pStyle w:val="Heading1"/>
                          <w:spacing w:before="0"/>
                          <w:jc w:val="center"/>
                          <w:rPr>
                            <w:rFonts w:ascii="Verdana" w:hAnsi="Verdana"/>
                            <w:sz w:val="2"/>
                            <w:szCs w:val="2"/>
                            <w:lang w:val="es-AR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sz w:val="2"/>
                            <w:szCs w:val="2"/>
                            <w:lang w:val="es-ES"/>
                          </w:rPr>
                          <w:drawing>
                            <wp:anchor distT="0" distB="0" distL="114300" distR="114300" simplePos="0" relativeHeight="251657216" behindDoc="0" locked="0" layoutInCell="1" allowOverlap="1">
                              <wp:simplePos x="0" y="0"/>
                              <wp:positionH relativeFrom="column">
                                <wp:align>center</wp:align>
                              </wp:positionH>
                              <wp:positionV relativeFrom="paragraph">
                                <wp:posOffset>-367665</wp:posOffset>
                              </wp:positionV>
                              <wp:extent cx="365760" cy="457200"/>
                              <wp:effectExtent l="0" t="0" r="0" b="0"/>
                              <wp:wrapTopAndBottom/>
                              <wp:docPr id="10" name="Picture 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65760" cy="457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</w:p>
                    </w:tc>
                    <w:tc>
                      <w:tcPr>
                        <w:tcW w:w="7056" w:type="dxa"/>
                        <w:vAlign w:val="center"/>
                      </w:tcPr>
                      <w:p w:rsidR="0069254A" w:rsidRPr="00F03AF3" w:rsidRDefault="008240F9" w:rsidP="001260CC">
                        <w:pPr>
                          <w:pStyle w:val="Heading1"/>
                          <w:spacing w:before="480"/>
                          <w:jc w:val="center"/>
                          <w:rPr>
                            <w:rFonts w:ascii="Verdana" w:hAnsi="Verdana"/>
                            <w:sz w:val="22"/>
                            <w:szCs w:val="22"/>
                            <w:lang w:val="es-AR"/>
                          </w:rPr>
                        </w:pPr>
                        <w:r>
                          <w:rPr>
                            <w:rFonts w:ascii="Verdana" w:hAnsi="Verdana"/>
                            <w:sz w:val="22"/>
                            <w:szCs w:val="22"/>
                            <w:lang w:val="es-AR"/>
                          </w:rPr>
                          <w:t>PS</w:t>
                        </w:r>
                        <w:r w:rsidR="0069254A" w:rsidRPr="00F03AF3">
                          <w:rPr>
                            <w:rFonts w:ascii="Verdana" w:hAnsi="Verdana"/>
                            <w:sz w:val="22"/>
                            <w:szCs w:val="22"/>
                            <w:lang w:val="es-AR"/>
                          </w:rPr>
                          <w:t xml:space="preserve"> – Etapa </w:t>
                        </w:r>
                        <w:r w:rsidR="001260CC">
                          <w:rPr>
                            <w:rFonts w:ascii="Verdana" w:hAnsi="Verdana"/>
                            <w:sz w:val="22"/>
                            <w:szCs w:val="22"/>
                            <w:lang w:val="es-AR"/>
                          </w:rPr>
                          <w:t>1</w:t>
                        </w:r>
                        <w:r w:rsidR="0069254A" w:rsidRPr="00F03AF3">
                          <w:rPr>
                            <w:rFonts w:ascii="Verdana" w:hAnsi="Verdana"/>
                            <w:sz w:val="22"/>
                            <w:szCs w:val="22"/>
                            <w:lang w:val="es-AR"/>
                          </w:rPr>
                          <w:t xml:space="preserve">: </w:t>
                        </w:r>
                        <w:r w:rsidR="001260CC">
                          <w:rPr>
                            <w:rFonts w:ascii="Verdana" w:hAnsi="Verdana"/>
                            <w:sz w:val="22"/>
                            <w:szCs w:val="22"/>
                            <w:lang w:val="es-AR"/>
                          </w:rPr>
                          <w:t xml:space="preserve">Presentación </w:t>
                        </w:r>
                        <w:r w:rsidR="0069254A" w:rsidRPr="00F03AF3">
                          <w:rPr>
                            <w:rFonts w:ascii="Verdana" w:hAnsi="Verdana"/>
                            <w:sz w:val="22"/>
                            <w:szCs w:val="22"/>
                            <w:lang w:val="es-AR"/>
                          </w:rPr>
                          <w:t>del Proyecto</w:t>
                        </w:r>
                      </w:p>
                    </w:tc>
                    <w:tc>
                      <w:tcPr>
                        <w:tcW w:w="1671" w:type="dxa"/>
                      </w:tcPr>
                      <w:p w:rsidR="0069254A" w:rsidRPr="00FA0A2C" w:rsidRDefault="002A3B74" w:rsidP="00DD6D49">
                        <w:pPr>
                          <w:pStyle w:val="Heading1"/>
                          <w:spacing w:before="0"/>
                          <w:jc w:val="center"/>
                          <w:rPr>
                            <w:b w:val="0"/>
                            <w:sz w:val="2"/>
                            <w:szCs w:val="2"/>
                            <w:lang w:val="es-AR"/>
                          </w:rPr>
                        </w:pPr>
                        <w:r>
                          <w:rPr>
                            <w:b w:val="0"/>
                            <w:noProof/>
                            <w:sz w:val="2"/>
                            <w:szCs w:val="2"/>
                            <w:lang w:val="es-ES"/>
                          </w:rPr>
                          <w:object w:dxaOrig="1440" w:dyaOrig="1440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35" type="#_x0000_t75" style="position:absolute;left:0;text-align:left;margin-left:0;margin-top:-1.1pt;width:50.4pt;height:35.1pt;z-index:251658240;visibility:visible;mso-wrap-edited:f;mso-position-horizontal:center;mso-position-horizontal-relative:text;mso-position-vertical-relative:text">
                              <v:imagedata r:id="rId8" o:title=""/>
                              <w10:wrap type="topAndBottom"/>
                            </v:shape>
                            <o:OLEObject Type="Embed" ProgID="Word.Picture.8" ShapeID="_x0000_s1035" DrawAspect="Content" ObjectID="_1566044600" r:id="rId9"/>
                          </w:object>
                        </w:r>
                      </w:p>
                    </w:tc>
                  </w:tr>
                </w:tbl>
                <w:p w:rsidR="0069254A" w:rsidRPr="00A93221" w:rsidRDefault="0069254A" w:rsidP="00DD6D49">
                  <w:pPr>
                    <w:pStyle w:val="Heading2"/>
                    <w:spacing w:before="0"/>
                    <w:ind w:right="-45"/>
                    <w:jc w:val="right"/>
                    <w:rPr>
                      <w:rFonts w:ascii="Verdana" w:hAnsi="Verdana"/>
                      <w:b w:val="0"/>
                      <w:sz w:val="2"/>
                      <w:szCs w:val="2"/>
                      <w:lang w:val="es-AR"/>
                    </w:rPr>
                  </w:pPr>
                </w:p>
              </w:tc>
            </w:tr>
          </w:tbl>
          <w:p w:rsidR="0069254A" w:rsidRPr="0069254A" w:rsidRDefault="0069254A" w:rsidP="0069254A">
            <w:pPr>
              <w:pStyle w:val="Heading2"/>
              <w:ind w:right="-47"/>
              <w:jc w:val="center"/>
              <w:rPr>
                <w:rFonts w:ascii="Verdana" w:hAnsi="Verdana"/>
                <w:b w:val="0"/>
                <w:sz w:val="2"/>
                <w:szCs w:val="2"/>
                <w:lang w:val="es-AR"/>
              </w:rPr>
            </w:pPr>
          </w:p>
        </w:tc>
      </w:tr>
    </w:tbl>
    <w:p w:rsidR="00D966CB" w:rsidRPr="001260CC" w:rsidRDefault="00D966CB" w:rsidP="006D4774">
      <w:pPr>
        <w:jc w:val="center"/>
        <w:rPr>
          <w:rFonts w:ascii="Verdana" w:hAnsi="Verdana"/>
          <w:sz w:val="6"/>
          <w:szCs w:val="6"/>
          <w:lang w:val="es-AR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513"/>
        <w:gridCol w:w="2410"/>
      </w:tblGrid>
      <w:tr w:rsidR="002742D4" w:rsidRPr="009E4EB8" w:rsidTr="001260CC">
        <w:trPr>
          <w:cantSplit/>
          <w:trHeight w:val="284"/>
        </w:trPr>
        <w:tc>
          <w:tcPr>
            <w:tcW w:w="9923" w:type="dxa"/>
            <w:gridSpan w:val="2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000000" w:fill="C2D69B"/>
            <w:vAlign w:val="center"/>
          </w:tcPr>
          <w:p w:rsidR="002742D4" w:rsidRPr="009E4EB8" w:rsidRDefault="002742D4" w:rsidP="009E4EB8">
            <w:pPr>
              <w:jc w:val="center"/>
              <w:rPr>
                <w:rFonts w:ascii="Verdana" w:hAnsi="Verdana"/>
                <w:b/>
                <w:color w:val="FFFFFF"/>
              </w:rPr>
            </w:pPr>
            <w:r w:rsidRPr="009E4EB8">
              <w:rPr>
                <w:rFonts w:ascii="Verdana" w:hAnsi="Verdana"/>
                <w:b/>
                <w:color w:val="FFFFFF"/>
              </w:rPr>
              <w:t>1. D</w:t>
            </w:r>
            <w:r w:rsidR="0041029E" w:rsidRPr="009E4EB8">
              <w:rPr>
                <w:rFonts w:ascii="Verdana" w:hAnsi="Verdana"/>
                <w:b/>
                <w:color w:val="FFFFFF"/>
              </w:rPr>
              <w:t>atos del Alumno</w:t>
            </w:r>
          </w:p>
        </w:tc>
      </w:tr>
      <w:tr w:rsidR="0041029E" w:rsidRPr="009E4EB8" w:rsidTr="001260CC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7513" w:type="dxa"/>
            <w:tcBorders>
              <w:top w:val="single" w:sz="4" w:space="0" w:color="9BBB59"/>
              <w:left w:val="single" w:sz="4" w:space="0" w:color="auto"/>
              <w:bottom w:val="dotted" w:sz="4" w:space="0" w:color="auto"/>
            </w:tcBorders>
            <w:vAlign w:val="center"/>
          </w:tcPr>
          <w:p w:rsidR="0041029E" w:rsidRPr="009E4EB8" w:rsidRDefault="0041029E" w:rsidP="001260CC">
            <w:pPr>
              <w:rPr>
                <w:rFonts w:ascii="Verdana" w:hAnsi="Verdana"/>
                <w:sz w:val="18"/>
                <w:szCs w:val="18"/>
              </w:rPr>
            </w:pPr>
            <w:r w:rsidRPr="009E4EB8">
              <w:rPr>
                <w:rFonts w:ascii="Verdana" w:hAnsi="Verdana"/>
                <w:sz w:val="18"/>
                <w:szCs w:val="18"/>
              </w:rPr>
              <w:t xml:space="preserve">Apellido y Nombres: </w:t>
            </w:r>
            <w:r w:rsidR="001260CC">
              <w:rPr>
                <w:rFonts w:ascii="Verdana" w:hAnsi="Verdan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8"/>
                    <w:format w:val="Formato de título"/>
                  </w:textInput>
                </w:ffData>
              </w:fldChar>
            </w:r>
            <w:r w:rsidR="001260CC">
              <w:rPr>
                <w:rFonts w:ascii="Verdana" w:hAnsi="Verdana"/>
                <w:sz w:val="18"/>
                <w:szCs w:val="18"/>
              </w:rPr>
              <w:instrText xml:space="preserve"> FORMTEXT </w:instrText>
            </w:r>
            <w:r w:rsidR="001260CC">
              <w:rPr>
                <w:rFonts w:ascii="Verdana" w:hAnsi="Verdana"/>
                <w:sz w:val="18"/>
                <w:szCs w:val="18"/>
              </w:rPr>
            </w:r>
            <w:r w:rsidR="001260CC">
              <w:rPr>
                <w:rFonts w:ascii="Verdana" w:hAnsi="Verdana"/>
                <w:sz w:val="18"/>
                <w:szCs w:val="18"/>
              </w:rPr>
              <w:fldChar w:fldCharType="separate"/>
            </w:r>
            <w:r w:rsidR="009337DB">
              <w:rPr>
                <w:rFonts w:ascii="Verdana" w:hAnsi="Verdana"/>
                <w:sz w:val="18"/>
                <w:szCs w:val="18"/>
              </w:rPr>
              <w:t>de Lima Arguello, Fernando Manuel</w:t>
            </w:r>
            <w:r w:rsidR="001260CC">
              <w:rPr>
                <w:rFonts w:ascii="Verdana" w:hAnsi="Verdana"/>
                <w:sz w:val="18"/>
                <w:szCs w:val="18"/>
              </w:rPr>
              <w:fldChar w:fldCharType="end"/>
            </w:r>
          </w:p>
        </w:tc>
        <w:tc>
          <w:tcPr>
            <w:tcW w:w="2410" w:type="dxa"/>
            <w:tcBorders>
              <w:top w:val="single" w:sz="4" w:space="0" w:color="9BBB59"/>
              <w:bottom w:val="dotted" w:sz="4" w:space="0" w:color="auto"/>
              <w:right w:val="single" w:sz="4" w:space="0" w:color="auto"/>
            </w:tcBorders>
            <w:vAlign w:val="center"/>
          </w:tcPr>
          <w:p w:rsidR="0041029E" w:rsidRPr="009E4EB8" w:rsidRDefault="0041029E" w:rsidP="001260CC">
            <w:pPr>
              <w:rPr>
                <w:rFonts w:ascii="Verdana" w:hAnsi="Verdana"/>
                <w:sz w:val="18"/>
                <w:szCs w:val="18"/>
              </w:rPr>
            </w:pPr>
            <w:r w:rsidRPr="009E4EB8">
              <w:rPr>
                <w:rFonts w:ascii="Verdana" w:hAnsi="Verdana"/>
                <w:sz w:val="18"/>
                <w:szCs w:val="18"/>
              </w:rPr>
              <w:t xml:space="preserve">Legajo: </w:t>
            </w:r>
            <w:r w:rsidR="001260CC">
              <w:rPr>
                <w:rFonts w:ascii="Verdana" w:hAnsi="Verdan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="001260CC">
              <w:rPr>
                <w:rFonts w:ascii="Verdana" w:hAnsi="Verdana"/>
                <w:sz w:val="18"/>
                <w:szCs w:val="18"/>
              </w:rPr>
              <w:instrText xml:space="preserve"> FORMTEXT </w:instrText>
            </w:r>
            <w:r w:rsidR="001260CC">
              <w:rPr>
                <w:rFonts w:ascii="Verdana" w:hAnsi="Verdana"/>
                <w:sz w:val="18"/>
                <w:szCs w:val="18"/>
              </w:rPr>
            </w:r>
            <w:r w:rsidR="001260CC">
              <w:rPr>
                <w:rFonts w:ascii="Verdana" w:hAnsi="Verdana"/>
                <w:sz w:val="18"/>
                <w:szCs w:val="18"/>
              </w:rPr>
              <w:fldChar w:fldCharType="separate"/>
            </w:r>
            <w:r w:rsidR="009337DB">
              <w:rPr>
                <w:rFonts w:ascii="Verdana" w:hAnsi="Verdana"/>
                <w:noProof/>
                <w:sz w:val="18"/>
                <w:szCs w:val="18"/>
              </w:rPr>
              <w:t>108813</w:t>
            </w:r>
            <w:r w:rsidR="001260CC">
              <w:rPr>
                <w:rFonts w:ascii="Verdana" w:hAnsi="Verdana"/>
                <w:sz w:val="18"/>
                <w:szCs w:val="18"/>
              </w:rPr>
              <w:fldChar w:fldCharType="end"/>
            </w:r>
          </w:p>
        </w:tc>
      </w:tr>
      <w:tr w:rsidR="000A6CC7" w:rsidRPr="009E4EB8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3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A6CC7" w:rsidRPr="009E4EB8" w:rsidRDefault="009E4EB8" w:rsidP="001260CC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E4EB8">
              <w:rPr>
                <w:rFonts w:ascii="Verdana" w:hAnsi="Verdana"/>
                <w:sz w:val="18"/>
                <w:szCs w:val="18"/>
              </w:rPr>
              <w:t xml:space="preserve">Nombre </w:t>
            </w:r>
            <w:r w:rsidR="000A6CC7" w:rsidRPr="009E4EB8">
              <w:rPr>
                <w:rFonts w:ascii="Verdana" w:hAnsi="Verdana"/>
                <w:sz w:val="18"/>
                <w:szCs w:val="18"/>
              </w:rPr>
              <w:t xml:space="preserve">del </w:t>
            </w:r>
            <w:r w:rsidRPr="009E4EB8">
              <w:rPr>
                <w:rFonts w:ascii="Verdana" w:hAnsi="Verdana"/>
                <w:sz w:val="18"/>
                <w:szCs w:val="18"/>
              </w:rPr>
              <w:t>Proyecto</w:t>
            </w:r>
            <w:r w:rsidR="000A6CC7" w:rsidRPr="009E4EB8">
              <w:rPr>
                <w:rFonts w:ascii="Verdana" w:hAnsi="Verdana"/>
                <w:sz w:val="18"/>
                <w:szCs w:val="18"/>
              </w:rPr>
              <w:t xml:space="preserve">: </w:t>
            </w:r>
            <w:r w:rsidR="001260CC">
              <w:rPr>
                <w:rFonts w:ascii="Verdana" w:hAnsi="Verdan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4"/>
                  </w:textInput>
                </w:ffData>
              </w:fldChar>
            </w:r>
            <w:r w:rsidR="001260CC">
              <w:rPr>
                <w:rFonts w:ascii="Verdana" w:hAnsi="Verdana"/>
                <w:sz w:val="18"/>
                <w:szCs w:val="18"/>
              </w:rPr>
              <w:instrText xml:space="preserve"> FORMTEXT </w:instrText>
            </w:r>
            <w:r w:rsidR="001260CC">
              <w:rPr>
                <w:rFonts w:ascii="Verdana" w:hAnsi="Verdana"/>
                <w:sz w:val="18"/>
                <w:szCs w:val="18"/>
              </w:rPr>
            </w:r>
            <w:r w:rsidR="001260CC">
              <w:rPr>
                <w:rFonts w:ascii="Verdana" w:hAnsi="Verdana"/>
                <w:sz w:val="18"/>
                <w:szCs w:val="18"/>
              </w:rPr>
              <w:fldChar w:fldCharType="separate"/>
            </w:r>
            <w:r w:rsidR="009337DB">
              <w:rPr>
                <w:rFonts w:ascii="Verdana" w:hAnsi="Verdana"/>
                <w:noProof/>
                <w:sz w:val="18"/>
                <w:szCs w:val="18"/>
              </w:rPr>
              <w:t>Identificador de Mosquitos en Argentina</w:t>
            </w:r>
            <w:r w:rsidR="001260CC">
              <w:rPr>
                <w:rFonts w:ascii="Verdana" w:hAnsi="Verdana"/>
                <w:sz w:val="18"/>
                <w:szCs w:val="18"/>
              </w:rPr>
              <w:fldChar w:fldCharType="end"/>
            </w:r>
          </w:p>
        </w:tc>
      </w:tr>
      <w:tr w:rsidR="009E4EB8" w:rsidRPr="009E4EB8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3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EB8" w:rsidRPr="009E4EB8" w:rsidRDefault="009E4EB8" w:rsidP="001260CC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E4EB8">
              <w:rPr>
                <w:rFonts w:ascii="Verdana" w:hAnsi="Verdana"/>
                <w:sz w:val="18"/>
                <w:szCs w:val="18"/>
              </w:rPr>
              <w:t xml:space="preserve">Correo </w:t>
            </w:r>
            <w:r w:rsidR="00427A4D">
              <w:rPr>
                <w:rFonts w:ascii="Verdana" w:hAnsi="Verdana"/>
                <w:sz w:val="18"/>
                <w:szCs w:val="18"/>
              </w:rPr>
              <w:t>Institucional</w:t>
            </w:r>
            <w:r w:rsidRPr="009E4EB8">
              <w:rPr>
                <w:rFonts w:ascii="Verdana" w:hAnsi="Verdana"/>
                <w:sz w:val="18"/>
                <w:szCs w:val="18"/>
              </w:rPr>
              <w:t xml:space="preserve">: </w:t>
            </w:r>
            <w:r w:rsidR="001260CC">
              <w:rPr>
                <w:rFonts w:ascii="Verdana" w:hAnsi="Verdan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="001260CC">
              <w:rPr>
                <w:rFonts w:ascii="Verdana" w:hAnsi="Verdana"/>
                <w:sz w:val="18"/>
                <w:szCs w:val="18"/>
              </w:rPr>
              <w:instrText xml:space="preserve"> FORMTEXT </w:instrText>
            </w:r>
            <w:r w:rsidR="001260CC">
              <w:rPr>
                <w:rFonts w:ascii="Verdana" w:hAnsi="Verdana"/>
                <w:sz w:val="18"/>
                <w:szCs w:val="18"/>
              </w:rPr>
            </w:r>
            <w:r w:rsidR="001260CC">
              <w:rPr>
                <w:rFonts w:ascii="Verdana" w:hAnsi="Verdana"/>
                <w:sz w:val="18"/>
                <w:szCs w:val="18"/>
              </w:rPr>
              <w:fldChar w:fldCharType="separate"/>
            </w:r>
            <w:r w:rsidR="009337DB">
              <w:rPr>
                <w:rFonts w:ascii="Cambria Math" w:hAnsi="Cambria Math" w:cs="Cambria Math"/>
                <w:noProof/>
                <w:sz w:val="18"/>
                <w:szCs w:val="18"/>
              </w:rPr>
              <w:t>108813</w:t>
            </w:r>
            <w:r w:rsidR="001260CC">
              <w:rPr>
                <w:rFonts w:ascii="Verdana" w:hAnsi="Verdana"/>
                <w:sz w:val="18"/>
                <w:szCs w:val="18"/>
              </w:rPr>
              <w:fldChar w:fldCharType="end"/>
            </w:r>
            <w:r w:rsidR="00C02E45">
              <w:rPr>
                <w:rFonts w:ascii="Verdana" w:hAnsi="Verdana"/>
                <w:sz w:val="18"/>
                <w:szCs w:val="18"/>
              </w:rPr>
              <w:t>@</w:t>
            </w:r>
            <w:r w:rsidR="001260CC">
              <w:rPr>
                <w:rFonts w:ascii="Verdana" w:hAnsi="Verdan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1260CC">
              <w:rPr>
                <w:rFonts w:ascii="Verdana" w:hAnsi="Verdana"/>
                <w:sz w:val="18"/>
                <w:szCs w:val="18"/>
              </w:rPr>
              <w:instrText xml:space="preserve"> FORMTEXT </w:instrText>
            </w:r>
            <w:r w:rsidR="001260CC">
              <w:rPr>
                <w:rFonts w:ascii="Verdana" w:hAnsi="Verdana"/>
                <w:sz w:val="18"/>
                <w:szCs w:val="18"/>
              </w:rPr>
            </w:r>
            <w:r w:rsidR="001260CC">
              <w:rPr>
                <w:rFonts w:ascii="Verdana" w:hAnsi="Verdana"/>
                <w:sz w:val="18"/>
                <w:szCs w:val="18"/>
              </w:rPr>
              <w:fldChar w:fldCharType="separate"/>
            </w:r>
            <w:r w:rsidR="009337DB">
              <w:rPr>
                <w:rFonts w:ascii="Verdana" w:hAnsi="Verdana"/>
                <w:noProof/>
                <w:sz w:val="18"/>
                <w:szCs w:val="18"/>
              </w:rPr>
              <w:t>tecnicatura.frc.utn.edu.ar</w:t>
            </w:r>
            <w:r w:rsidR="001260CC">
              <w:rPr>
                <w:rFonts w:ascii="Verdana" w:hAnsi="Verdana"/>
                <w:sz w:val="18"/>
                <w:szCs w:val="18"/>
              </w:rPr>
              <w:fldChar w:fldCharType="end"/>
            </w:r>
          </w:p>
        </w:tc>
      </w:tr>
    </w:tbl>
    <w:p w:rsidR="00464420" w:rsidRPr="001260CC" w:rsidRDefault="00464420" w:rsidP="00464420">
      <w:pPr>
        <w:jc w:val="center"/>
        <w:rPr>
          <w:rFonts w:ascii="Verdana" w:hAnsi="Verdana"/>
          <w:sz w:val="10"/>
          <w:szCs w:val="10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9"/>
        <w:gridCol w:w="3544"/>
      </w:tblGrid>
      <w:tr w:rsidR="00464420" w:rsidRPr="009E4EB8" w:rsidTr="001260CC">
        <w:trPr>
          <w:cantSplit/>
          <w:trHeight w:val="284"/>
        </w:trPr>
        <w:tc>
          <w:tcPr>
            <w:tcW w:w="9923" w:type="dxa"/>
            <w:gridSpan w:val="2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000000" w:fill="C2D69B"/>
            <w:vAlign w:val="center"/>
          </w:tcPr>
          <w:p w:rsidR="00464420" w:rsidRPr="009E4EB8" w:rsidRDefault="00464420" w:rsidP="009B3BFC">
            <w:pPr>
              <w:jc w:val="center"/>
              <w:rPr>
                <w:rFonts w:ascii="Verdana" w:hAnsi="Verdana"/>
                <w:b/>
                <w:color w:val="FFFFFF"/>
              </w:rPr>
            </w:pPr>
            <w:r>
              <w:rPr>
                <w:rFonts w:ascii="Verdana" w:hAnsi="Verdana"/>
                <w:b/>
                <w:color w:val="FFFFFF"/>
              </w:rPr>
              <w:t>2</w:t>
            </w:r>
            <w:r w:rsidRPr="009E4EB8">
              <w:rPr>
                <w:rFonts w:ascii="Verdana" w:hAnsi="Verdana"/>
                <w:b/>
                <w:color w:val="FFFFFF"/>
              </w:rPr>
              <w:t>. Datos de</w:t>
            </w:r>
            <w:r>
              <w:rPr>
                <w:rFonts w:ascii="Verdana" w:hAnsi="Verdana"/>
                <w:b/>
                <w:color w:val="FFFFFF"/>
              </w:rPr>
              <w:t xml:space="preserve"> </w:t>
            </w:r>
            <w:r w:rsidRPr="009E4EB8">
              <w:rPr>
                <w:rFonts w:ascii="Verdana" w:hAnsi="Verdana"/>
                <w:b/>
                <w:color w:val="FFFFFF"/>
              </w:rPr>
              <w:t>l</w:t>
            </w:r>
            <w:r>
              <w:rPr>
                <w:rFonts w:ascii="Verdana" w:hAnsi="Verdana"/>
                <w:b/>
                <w:color w:val="FFFFFF"/>
              </w:rPr>
              <w:t>a</w:t>
            </w:r>
            <w:r w:rsidRPr="009E4EB8">
              <w:rPr>
                <w:rFonts w:ascii="Verdana" w:hAnsi="Verdana"/>
                <w:b/>
                <w:color w:val="FFFFFF"/>
              </w:rPr>
              <w:t xml:space="preserve"> </w:t>
            </w:r>
            <w:r w:rsidR="008240F9">
              <w:rPr>
                <w:rFonts w:ascii="Verdana" w:hAnsi="Verdana"/>
                <w:b/>
                <w:color w:val="FFFFFF"/>
              </w:rPr>
              <w:t>PS</w:t>
            </w:r>
          </w:p>
        </w:tc>
      </w:tr>
      <w:tr w:rsidR="00464420" w:rsidRPr="009E4EB8" w:rsidTr="001260CC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6379" w:type="dxa"/>
            <w:tcBorders>
              <w:top w:val="single" w:sz="4" w:space="0" w:color="9BBB59"/>
              <w:left w:val="single" w:sz="4" w:space="0" w:color="auto"/>
              <w:bottom w:val="single" w:sz="4" w:space="0" w:color="auto"/>
            </w:tcBorders>
            <w:vAlign w:val="center"/>
          </w:tcPr>
          <w:p w:rsidR="00464420" w:rsidRPr="00464420" w:rsidRDefault="008A6CBF" w:rsidP="009B3BFC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5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bookmarkStart w:id="0" w:name="Casilla1"/>
            <w:r>
              <w:rPr>
                <w:rFonts w:ascii="Verdana" w:hAnsi="Verdana"/>
                <w:b/>
                <w:sz w:val="15"/>
              </w:rPr>
              <w:instrText xml:space="preserve"> FORMCHECKBOX </w:instrText>
            </w:r>
            <w:r w:rsidR="002A3B74">
              <w:rPr>
                <w:rFonts w:ascii="Verdana" w:hAnsi="Verdana"/>
                <w:b/>
                <w:sz w:val="15"/>
              </w:rPr>
            </w:r>
            <w:r w:rsidR="002A3B74">
              <w:rPr>
                <w:rFonts w:ascii="Verdana" w:hAnsi="Verdana"/>
                <w:b/>
                <w:sz w:val="15"/>
              </w:rPr>
              <w:fldChar w:fldCharType="separate"/>
            </w:r>
            <w:r>
              <w:rPr>
                <w:rFonts w:ascii="Verdana" w:hAnsi="Verdana"/>
                <w:b/>
                <w:sz w:val="15"/>
              </w:rPr>
              <w:fldChar w:fldCharType="end"/>
            </w:r>
            <w:bookmarkEnd w:id="0"/>
            <w:r w:rsidR="00464420" w:rsidRPr="00464420">
              <w:rPr>
                <w:rFonts w:ascii="Verdana" w:hAnsi="Verdana"/>
                <w:sz w:val="18"/>
                <w:szCs w:val="18"/>
              </w:rPr>
              <w:t xml:space="preserve"> </w:t>
            </w:r>
            <w:r w:rsidR="00FA0C34">
              <w:rPr>
                <w:rFonts w:ascii="Verdana" w:hAnsi="Verdana"/>
                <w:sz w:val="18"/>
                <w:szCs w:val="18"/>
              </w:rPr>
              <w:t>Se desarrolla en una Empresa</w:t>
            </w:r>
          </w:p>
        </w:tc>
        <w:tc>
          <w:tcPr>
            <w:tcW w:w="3544" w:type="dxa"/>
            <w:tcBorders>
              <w:top w:val="single" w:sz="4" w:space="0" w:color="9BBB59"/>
              <w:bottom w:val="single" w:sz="4" w:space="0" w:color="auto"/>
              <w:right w:val="single" w:sz="4" w:space="0" w:color="auto"/>
            </w:tcBorders>
            <w:vAlign w:val="center"/>
          </w:tcPr>
          <w:p w:rsidR="00464420" w:rsidRPr="009E4EB8" w:rsidRDefault="008A6CBF" w:rsidP="009B3BFC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  <w:checked/>
                  </w:checkBox>
                </w:ffData>
              </w:fldChar>
            </w:r>
            <w:r>
              <w:rPr>
                <w:rFonts w:ascii="Verdana" w:hAnsi="Verdana"/>
                <w:b/>
                <w:sz w:val="15"/>
              </w:rPr>
              <w:instrText xml:space="preserve"> FORMCHECKBOX </w:instrText>
            </w:r>
            <w:r w:rsidR="002A3B74">
              <w:rPr>
                <w:rFonts w:ascii="Verdana" w:hAnsi="Verdana"/>
                <w:b/>
                <w:sz w:val="15"/>
              </w:rPr>
            </w:r>
            <w:r w:rsidR="002A3B74">
              <w:rPr>
                <w:rFonts w:ascii="Verdana" w:hAnsi="Verdana"/>
                <w:b/>
                <w:sz w:val="15"/>
              </w:rPr>
              <w:fldChar w:fldCharType="separate"/>
            </w:r>
            <w:r>
              <w:rPr>
                <w:rFonts w:ascii="Verdana" w:hAnsi="Verdana"/>
                <w:b/>
                <w:sz w:val="15"/>
              </w:rPr>
              <w:fldChar w:fldCharType="end"/>
            </w:r>
            <w:r w:rsidR="00FA0C34" w:rsidRPr="00464420">
              <w:rPr>
                <w:rFonts w:ascii="Verdana" w:hAnsi="Verdana"/>
                <w:sz w:val="18"/>
                <w:szCs w:val="18"/>
              </w:rPr>
              <w:t xml:space="preserve"> </w:t>
            </w:r>
            <w:r w:rsidR="00FA0C34">
              <w:rPr>
                <w:rFonts w:ascii="Verdana" w:hAnsi="Verdana"/>
                <w:sz w:val="18"/>
                <w:szCs w:val="18"/>
              </w:rPr>
              <w:t>Es inventiva del propio alumno</w:t>
            </w:r>
          </w:p>
        </w:tc>
      </w:tr>
      <w:tr w:rsidR="00464420" w:rsidRPr="00FA0C34" w:rsidTr="001260CC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99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:rsidR="00464420" w:rsidRPr="00FA0C34" w:rsidRDefault="00FA0C34" w:rsidP="00FA0C34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FA0C34">
              <w:rPr>
                <w:rFonts w:ascii="Verdana" w:hAnsi="Verdana"/>
                <w:b/>
                <w:sz w:val="18"/>
                <w:szCs w:val="18"/>
              </w:rPr>
              <w:t>Objetivos del Proyecto</w:t>
            </w:r>
          </w:p>
        </w:tc>
      </w:tr>
      <w:tr w:rsidR="00464420" w:rsidRPr="009E4EB8" w:rsidTr="001260CC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899"/>
        </w:trPr>
        <w:tc>
          <w:tcPr>
            <w:tcW w:w="99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420" w:rsidRPr="008A6CBF" w:rsidRDefault="001260CC" w:rsidP="006B0E90">
            <w:pPr>
              <w:jc w:val="both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0"/>
                    <w:format w:val="Primera mayúsculas"/>
                  </w:textInput>
                </w:ffData>
              </w:fldChar>
            </w:r>
            <w:r>
              <w:rPr>
                <w:rFonts w:ascii="Verdana" w:hAnsi="Verdana"/>
                <w:sz w:val="17"/>
                <w:szCs w:val="17"/>
              </w:rPr>
              <w:instrText xml:space="preserve"> FORMTEXT </w:instrText>
            </w:r>
            <w:r>
              <w:rPr>
                <w:rFonts w:ascii="Verdana" w:hAnsi="Verdana"/>
                <w:sz w:val="17"/>
                <w:szCs w:val="17"/>
              </w:rPr>
            </w:r>
            <w:r>
              <w:rPr>
                <w:rFonts w:ascii="Verdana" w:hAnsi="Verdana"/>
                <w:sz w:val="17"/>
                <w:szCs w:val="17"/>
              </w:rPr>
              <w:fldChar w:fldCharType="separate"/>
            </w:r>
            <w:r w:rsidR="00E92646" w:rsidRPr="00E92646">
              <w:rPr>
                <w:rFonts w:ascii="Verdana" w:hAnsi="Verdana"/>
                <w:noProof/>
                <w:sz w:val="17"/>
                <w:szCs w:val="17"/>
              </w:rPr>
              <w:t xml:space="preserve">Brindar informacion para la gestion del reconocimiento de mosquitos en </w:t>
            </w:r>
            <w:r w:rsidR="00F43EF9">
              <w:rPr>
                <w:rFonts w:ascii="Verdana" w:hAnsi="Verdana"/>
                <w:noProof/>
                <w:sz w:val="17"/>
                <w:szCs w:val="17"/>
              </w:rPr>
              <w:t>Misiones</w:t>
            </w:r>
            <w:r w:rsidR="00E92646" w:rsidRPr="00E92646">
              <w:rPr>
                <w:rFonts w:ascii="Verdana" w:hAnsi="Verdana"/>
                <w:noProof/>
                <w:sz w:val="17"/>
                <w:szCs w:val="17"/>
              </w:rPr>
              <w:t>. Como asi tambien, proporcionar datos estadisticos utiles para investigadores</w:t>
            </w:r>
            <w:r w:rsidR="00081706">
              <w:rPr>
                <w:rFonts w:ascii="Verdana" w:hAnsi="Verdana"/>
                <w:noProof/>
                <w:sz w:val="17"/>
                <w:szCs w:val="17"/>
              </w:rPr>
              <w:t xml:space="preserve"> o usuarios domesticos</w:t>
            </w:r>
            <w:r w:rsidR="00E92646" w:rsidRPr="00E92646">
              <w:rPr>
                <w:rFonts w:ascii="Verdana" w:hAnsi="Verdana"/>
                <w:noProof/>
                <w:sz w:val="17"/>
                <w:szCs w:val="17"/>
              </w:rPr>
              <w:t>.</w:t>
            </w:r>
            <w:r>
              <w:rPr>
                <w:rFonts w:ascii="Verdana" w:hAnsi="Verdana"/>
                <w:sz w:val="17"/>
                <w:szCs w:val="17"/>
              </w:rPr>
              <w:fldChar w:fldCharType="end"/>
            </w:r>
          </w:p>
        </w:tc>
      </w:tr>
      <w:tr w:rsidR="0093100D" w:rsidRPr="00FA0C34" w:rsidTr="001260CC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99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:rsidR="0093100D" w:rsidRPr="00FA0C34" w:rsidRDefault="0093100D" w:rsidP="009B3BFC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Límites</w:t>
            </w:r>
            <w:r w:rsidR="0059406D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 w:rsidR="0059406D" w:rsidRPr="0059406D">
              <w:rPr>
                <w:rFonts w:ascii="Verdana" w:hAnsi="Verdana"/>
                <w:sz w:val="18"/>
                <w:szCs w:val="18"/>
              </w:rPr>
              <w:t>(Desde / Hasta)</w:t>
            </w:r>
          </w:p>
        </w:tc>
      </w:tr>
      <w:tr w:rsidR="0093100D" w:rsidRPr="009E4EB8" w:rsidTr="001260CC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817"/>
        </w:trPr>
        <w:tc>
          <w:tcPr>
            <w:tcW w:w="99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00D" w:rsidRDefault="00870C97" w:rsidP="009B3BFC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Desde: </w:t>
            </w:r>
            <w:r w:rsidR="001260CC">
              <w:rPr>
                <w:rFonts w:ascii="Verdana" w:hAnsi="Verdana"/>
                <w:sz w:val="17"/>
                <w:szCs w:val="17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  <w:format w:val="Primera mayúsculas"/>
                  </w:textInput>
                </w:ffData>
              </w:fldChar>
            </w:r>
            <w:r w:rsidR="001260CC">
              <w:rPr>
                <w:rFonts w:ascii="Verdana" w:hAnsi="Verdana"/>
                <w:sz w:val="17"/>
                <w:szCs w:val="17"/>
              </w:rPr>
              <w:instrText xml:space="preserve"> FORMTEXT </w:instrText>
            </w:r>
            <w:r w:rsidR="001260CC">
              <w:rPr>
                <w:rFonts w:ascii="Verdana" w:hAnsi="Verdana"/>
                <w:sz w:val="17"/>
                <w:szCs w:val="17"/>
              </w:rPr>
            </w:r>
            <w:r w:rsidR="001260CC">
              <w:rPr>
                <w:rFonts w:ascii="Verdana" w:hAnsi="Verdana"/>
                <w:sz w:val="17"/>
                <w:szCs w:val="17"/>
              </w:rPr>
              <w:fldChar w:fldCharType="separate"/>
            </w:r>
            <w:r w:rsidR="00E92646" w:rsidRPr="00E92646">
              <w:rPr>
                <w:rFonts w:ascii="Verdana" w:hAnsi="Verdana"/>
                <w:sz w:val="17"/>
                <w:szCs w:val="17"/>
              </w:rPr>
              <w:t>Registrar las distintas especies de mosquitos</w:t>
            </w:r>
            <w:r w:rsidR="00E92646">
              <w:rPr>
                <w:rFonts w:ascii="Verdana" w:hAnsi="Verdana"/>
                <w:sz w:val="17"/>
                <w:szCs w:val="17"/>
              </w:rPr>
              <w:t>.</w:t>
            </w:r>
            <w:r w:rsidR="001260CC">
              <w:rPr>
                <w:rFonts w:ascii="Verdana" w:hAnsi="Verdana"/>
                <w:sz w:val="17"/>
                <w:szCs w:val="17"/>
              </w:rPr>
              <w:fldChar w:fldCharType="end"/>
            </w:r>
          </w:p>
          <w:p w:rsidR="00870C97" w:rsidRPr="009E4EB8" w:rsidRDefault="00870C97" w:rsidP="001260CC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Hasta: </w:t>
            </w:r>
            <w:r w:rsidR="001260CC">
              <w:rPr>
                <w:rFonts w:ascii="Verdana" w:hAnsi="Verdana"/>
                <w:sz w:val="17"/>
                <w:szCs w:val="17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  <w:format w:val="Primera mayúsculas"/>
                  </w:textInput>
                </w:ffData>
              </w:fldChar>
            </w:r>
            <w:r w:rsidR="001260CC">
              <w:rPr>
                <w:rFonts w:ascii="Verdana" w:hAnsi="Verdana"/>
                <w:sz w:val="17"/>
                <w:szCs w:val="17"/>
              </w:rPr>
              <w:instrText xml:space="preserve"> FORMTEXT </w:instrText>
            </w:r>
            <w:r w:rsidR="001260CC">
              <w:rPr>
                <w:rFonts w:ascii="Verdana" w:hAnsi="Verdana"/>
                <w:sz w:val="17"/>
                <w:szCs w:val="17"/>
              </w:rPr>
            </w:r>
            <w:r w:rsidR="001260CC">
              <w:rPr>
                <w:rFonts w:ascii="Verdana" w:hAnsi="Verdana"/>
                <w:sz w:val="17"/>
                <w:szCs w:val="17"/>
              </w:rPr>
              <w:fldChar w:fldCharType="separate"/>
            </w:r>
            <w:r w:rsidR="009F2E4A" w:rsidRPr="009F2E4A">
              <w:rPr>
                <w:rFonts w:ascii="Verdana" w:hAnsi="Verdana"/>
                <w:noProof/>
                <w:sz w:val="17"/>
                <w:szCs w:val="17"/>
              </w:rPr>
              <w:t>Emitir datos estadisticos de mosquitos avistados por zona.</w:t>
            </w:r>
            <w:r w:rsidR="001260CC">
              <w:rPr>
                <w:rFonts w:ascii="Verdana" w:hAnsi="Verdana"/>
                <w:sz w:val="17"/>
                <w:szCs w:val="17"/>
              </w:rPr>
              <w:fldChar w:fldCharType="end"/>
            </w:r>
          </w:p>
        </w:tc>
      </w:tr>
      <w:tr w:rsidR="0059406D" w:rsidRPr="00FA0C34" w:rsidTr="001260CC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99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:rsidR="0059406D" w:rsidRPr="00FA0C34" w:rsidRDefault="0059406D" w:rsidP="009B3BFC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Alcances</w:t>
            </w:r>
          </w:p>
        </w:tc>
      </w:tr>
      <w:tr w:rsidR="0059406D" w:rsidRPr="009E4EB8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600"/>
        </w:trPr>
        <w:tc>
          <w:tcPr>
            <w:tcW w:w="99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E4A" w:rsidRDefault="001260CC" w:rsidP="009F2E4A">
            <w:pPr>
              <w:jc w:val="both"/>
              <w:rPr>
                <w:rFonts w:ascii="Verdana" w:hAnsi="Verdana"/>
                <w:noProof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0"/>
                    <w:format w:val="Primera mayúsculas"/>
                  </w:textInput>
                </w:ffData>
              </w:fldChar>
            </w:r>
            <w:r>
              <w:rPr>
                <w:rFonts w:ascii="Verdana" w:hAnsi="Verdana"/>
                <w:sz w:val="17"/>
                <w:szCs w:val="17"/>
              </w:rPr>
              <w:instrText xml:space="preserve"> FORMTEXT </w:instrText>
            </w:r>
            <w:r>
              <w:rPr>
                <w:rFonts w:ascii="Verdana" w:hAnsi="Verdana"/>
                <w:sz w:val="17"/>
                <w:szCs w:val="17"/>
              </w:rPr>
            </w:r>
            <w:r>
              <w:rPr>
                <w:rFonts w:ascii="Verdana" w:hAnsi="Verdana"/>
                <w:sz w:val="17"/>
                <w:szCs w:val="17"/>
              </w:rPr>
              <w:fldChar w:fldCharType="separate"/>
            </w:r>
            <w:r w:rsidR="009F2E4A">
              <w:rPr>
                <w:rFonts w:ascii="Verdana" w:hAnsi="Verdana"/>
                <w:noProof/>
                <w:sz w:val="17"/>
                <w:szCs w:val="17"/>
              </w:rPr>
              <w:t xml:space="preserve">Gestion de </w:t>
            </w:r>
            <w:r w:rsidR="006D3F9D">
              <w:rPr>
                <w:rFonts w:ascii="Verdana" w:hAnsi="Verdana"/>
                <w:noProof/>
                <w:sz w:val="17"/>
                <w:szCs w:val="17"/>
              </w:rPr>
              <w:t>Avistamiento:</w:t>
            </w:r>
          </w:p>
          <w:p w:rsidR="009F2E4A" w:rsidRPr="009F2E4A" w:rsidRDefault="009F2E4A" w:rsidP="009F2E4A">
            <w:pPr>
              <w:jc w:val="both"/>
              <w:rPr>
                <w:rFonts w:ascii="Verdana" w:hAnsi="Verdana"/>
                <w:noProof/>
                <w:sz w:val="17"/>
                <w:szCs w:val="17"/>
              </w:rPr>
            </w:pPr>
            <w:r w:rsidRPr="009F2E4A">
              <w:rPr>
                <w:rFonts w:ascii="Verdana" w:hAnsi="Verdana"/>
                <w:noProof/>
                <w:sz w:val="17"/>
                <w:szCs w:val="17"/>
              </w:rPr>
              <w:t xml:space="preserve">    *</w:t>
            </w:r>
            <w:r w:rsidR="00A6059C">
              <w:rPr>
                <w:rFonts w:ascii="Verdana" w:hAnsi="Verdana"/>
                <w:noProof/>
                <w:sz w:val="17"/>
                <w:szCs w:val="17"/>
              </w:rPr>
              <w:t xml:space="preserve"> Registrar </w:t>
            </w:r>
            <w:r w:rsidR="006D3F9D">
              <w:rPr>
                <w:rFonts w:ascii="Verdana" w:hAnsi="Verdana"/>
                <w:noProof/>
                <w:sz w:val="17"/>
                <w:szCs w:val="17"/>
              </w:rPr>
              <w:t>avistamiento</w:t>
            </w:r>
            <w:r w:rsidR="00A6059C">
              <w:rPr>
                <w:rFonts w:ascii="Verdana" w:hAnsi="Verdana"/>
                <w:noProof/>
                <w:sz w:val="17"/>
                <w:szCs w:val="17"/>
              </w:rPr>
              <w:t>.</w:t>
            </w:r>
          </w:p>
          <w:p w:rsidR="009F2E4A" w:rsidRPr="009F2E4A" w:rsidRDefault="009F2E4A" w:rsidP="009F2E4A">
            <w:pPr>
              <w:jc w:val="both"/>
              <w:rPr>
                <w:rFonts w:ascii="Verdana" w:hAnsi="Verdana"/>
                <w:noProof/>
                <w:sz w:val="17"/>
                <w:szCs w:val="17"/>
              </w:rPr>
            </w:pPr>
            <w:r w:rsidRPr="009F2E4A">
              <w:rPr>
                <w:rFonts w:ascii="Verdana" w:hAnsi="Verdana"/>
                <w:noProof/>
                <w:sz w:val="17"/>
                <w:szCs w:val="17"/>
              </w:rPr>
              <w:t xml:space="preserve">    *</w:t>
            </w:r>
            <w:r w:rsidR="00A6059C">
              <w:rPr>
                <w:rFonts w:ascii="Verdana" w:hAnsi="Verdana"/>
                <w:noProof/>
                <w:sz w:val="17"/>
                <w:szCs w:val="17"/>
              </w:rPr>
              <w:t xml:space="preserve"> Consultar </w:t>
            </w:r>
            <w:r w:rsidR="006D3F9D">
              <w:rPr>
                <w:rFonts w:ascii="Verdana" w:hAnsi="Verdana"/>
                <w:noProof/>
                <w:sz w:val="17"/>
                <w:szCs w:val="17"/>
              </w:rPr>
              <w:t>avistamiento</w:t>
            </w:r>
            <w:r w:rsidR="00ED44AA">
              <w:rPr>
                <w:rFonts w:ascii="Verdana" w:hAnsi="Verdana"/>
                <w:noProof/>
                <w:sz w:val="17"/>
                <w:szCs w:val="17"/>
              </w:rPr>
              <w:t xml:space="preserve"> por cada pregunta</w:t>
            </w:r>
            <w:r w:rsidR="006D3F9D">
              <w:rPr>
                <w:rFonts w:ascii="Verdana" w:hAnsi="Verdana"/>
                <w:noProof/>
                <w:sz w:val="17"/>
                <w:szCs w:val="17"/>
              </w:rPr>
              <w:t>.</w:t>
            </w:r>
          </w:p>
          <w:p w:rsidR="009F2E4A" w:rsidRDefault="009F2E4A" w:rsidP="009F2E4A">
            <w:pPr>
              <w:jc w:val="both"/>
              <w:rPr>
                <w:rFonts w:ascii="Verdana" w:hAnsi="Verdana"/>
                <w:noProof/>
                <w:sz w:val="17"/>
                <w:szCs w:val="17"/>
              </w:rPr>
            </w:pPr>
            <w:r w:rsidRPr="009F2E4A">
              <w:rPr>
                <w:rFonts w:ascii="Verdana" w:hAnsi="Verdana"/>
                <w:noProof/>
                <w:sz w:val="17"/>
                <w:szCs w:val="17"/>
              </w:rPr>
              <w:t>Gestion de Reconocimiento</w:t>
            </w:r>
          </w:p>
          <w:p w:rsidR="009F2E4A" w:rsidRPr="009F2E4A" w:rsidRDefault="009F2E4A" w:rsidP="009F2E4A">
            <w:pPr>
              <w:jc w:val="both"/>
              <w:rPr>
                <w:rFonts w:ascii="Verdana" w:hAnsi="Verdana"/>
                <w:noProof/>
                <w:sz w:val="17"/>
                <w:szCs w:val="17"/>
              </w:rPr>
            </w:pPr>
            <w:r w:rsidRPr="009F2E4A">
              <w:rPr>
                <w:rFonts w:ascii="Verdana" w:hAnsi="Verdana"/>
                <w:noProof/>
                <w:sz w:val="17"/>
                <w:szCs w:val="17"/>
              </w:rPr>
              <w:t xml:space="preserve">    *</w:t>
            </w:r>
            <w:r w:rsidR="00A6059C">
              <w:rPr>
                <w:rFonts w:ascii="Verdana" w:hAnsi="Verdana"/>
                <w:noProof/>
                <w:sz w:val="17"/>
                <w:szCs w:val="17"/>
              </w:rPr>
              <w:t xml:space="preserve"> Registrar pregunta.</w:t>
            </w:r>
          </w:p>
          <w:p w:rsidR="009F2E4A" w:rsidRPr="009F2E4A" w:rsidRDefault="009F2E4A" w:rsidP="009F2E4A">
            <w:pPr>
              <w:jc w:val="both"/>
              <w:rPr>
                <w:rFonts w:ascii="Verdana" w:hAnsi="Verdana"/>
                <w:noProof/>
                <w:sz w:val="17"/>
                <w:szCs w:val="17"/>
              </w:rPr>
            </w:pPr>
            <w:r w:rsidRPr="009F2E4A">
              <w:rPr>
                <w:rFonts w:ascii="Verdana" w:hAnsi="Verdana"/>
                <w:noProof/>
                <w:sz w:val="17"/>
                <w:szCs w:val="17"/>
              </w:rPr>
              <w:t xml:space="preserve">    *</w:t>
            </w:r>
            <w:r w:rsidR="00A6059C">
              <w:rPr>
                <w:rFonts w:ascii="Verdana" w:hAnsi="Verdana"/>
                <w:noProof/>
                <w:sz w:val="17"/>
                <w:szCs w:val="17"/>
              </w:rPr>
              <w:t xml:space="preserve"> Modificar pregunta.</w:t>
            </w:r>
          </w:p>
          <w:p w:rsidR="009F2E4A" w:rsidRPr="009F2E4A" w:rsidRDefault="009F2E4A" w:rsidP="009F2E4A">
            <w:pPr>
              <w:jc w:val="both"/>
              <w:rPr>
                <w:rFonts w:ascii="Verdana" w:hAnsi="Verdana"/>
                <w:noProof/>
                <w:sz w:val="17"/>
                <w:szCs w:val="17"/>
              </w:rPr>
            </w:pPr>
            <w:r w:rsidRPr="009F2E4A">
              <w:rPr>
                <w:rFonts w:ascii="Verdana" w:hAnsi="Verdana"/>
                <w:noProof/>
                <w:sz w:val="17"/>
                <w:szCs w:val="17"/>
              </w:rPr>
              <w:t xml:space="preserve">    *</w:t>
            </w:r>
            <w:r w:rsidR="00A6059C">
              <w:rPr>
                <w:rFonts w:ascii="Verdana" w:hAnsi="Verdana"/>
                <w:noProof/>
                <w:sz w:val="17"/>
                <w:szCs w:val="17"/>
              </w:rPr>
              <w:t xml:space="preserve"> Eliminar pregunta.</w:t>
            </w:r>
          </w:p>
          <w:p w:rsidR="009F2E4A" w:rsidRDefault="009F2E4A" w:rsidP="009F2E4A">
            <w:pPr>
              <w:jc w:val="both"/>
              <w:rPr>
                <w:rFonts w:ascii="Verdana" w:hAnsi="Verdana"/>
                <w:noProof/>
                <w:sz w:val="17"/>
                <w:szCs w:val="17"/>
              </w:rPr>
            </w:pPr>
            <w:r w:rsidRPr="009F2E4A">
              <w:rPr>
                <w:rFonts w:ascii="Verdana" w:hAnsi="Verdana"/>
                <w:noProof/>
                <w:sz w:val="17"/>
                <w:szCs w:val="17"/>
              </w:rPr>
              <w:t xml:space="preserve">    *</w:t>
            </w:r>
            <w:r w:rsidR="00A6059C">
              <w:rPr>
                <w:rFonts w:ascii="Verdana" w:hAnsi="Verdana"/>
                <w:noProof/>
                <w:sz w:val="17"/>
                <w:szCs w:val="17"/>
              </w:rPr>
              <w:t xml:space="preserve"> Consultar cantidad de posibles grupos de respuestas por pregunta</w:t>
            </w:r>
            <w:r w:rsidR="002100BD">
              <w:rPr>
                <w:rFonts w:ascii="Verdana" w:hAnsi="Verdana"/>
                <w:noProof/>
                <w:sz w:val="17"/>
                <w:szCs w:val="17"/>
              </w:rPr>
              <w:t>s</w:t>
            </w:r>
            <w:r w:rsidR="00F43EF9">
              <w:rPr>
                <w:rFonts w:ascii="Verdana" w:hAnsi="Verdana"/>
                <w:noProof/>
                <w:sz w:val="17"/>
                <w:szCs w:val="17"/>
              </w:rPr>
              <w:t xml:space="preserve"> posibles</w:t>
            </w:r>
            <w:r w:rsidR="00A6059C">
              <w:rPr>
                <w:rFonts w:ascii="Verdana" w:hAnsi="Verdana"/>
                <w:noProof/>
                <w:sz w:val="17"/>
                <w:szCs w:val="17"/>
              </w:rPr>
              <w:t>.</w:t>
            </w:r>
          </w:p>
          <w:p w:rsidR="002100BD" w:rsidRDefault="002100BD" w:rsidP="009F2E4A">
            <w:pPr>
              <w:jc w:val="both"/>
              <w:rPr>
                <w:rFonts w:ascii="Verdana" w:hAnsi="Verdana"/>
                <w:noProof/>
                <w:sz w:val="17"/>
                <w:szCs w:val="17"/>
              </w:rPr>
            </w:pPr>
            <w:r>
              <w:rPr>
                <w:rFonts w:ascii="Verdana" w:hAnsi="Verdana"/>
                <w:noProof/>
                <w:sz w:val="17"/>
                <w:szCs w:val="17"/>
              </w:rPr>
              <w:t xml:space="preserve">    * Consultar mosquito por cada pregunta.</w:t>
            </w:r>
          </w:p>
          <w:p w:rsidR="009F2E4A" w:rsidRPr="009F2E4A" w:rsidRDefault="009F2E4A" w:rsidP="009F2E4A">
            <w:pPr>
              <w:jc w:val="both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noProof/>
                <w:sz w:val="17"/>
                <w:szCs w:val="17"/>
              </w:rPr>
              <w:t>Gestion de Datos Estadisticos:</w:t>
            </w:r>
          </w:p>
          <w:p w:rsidR="00726FDB" w:rsidRDefault="009F2E4A" w:rsidP="009F2E4A">
            <w:pPr>
              <w:jc w:val="both"/>
              <w:rPr>
                <w:rFonts w:ascii="Verdana" w:hAnsi="Verdana"/>
                <w:sz w:val="17"/>
                <w:szCs w:val="17"/>
              </w:rPr>
            </w:pPr>
            <w:r w:rsidRPr="009F2E4A">
              <w:rPr>
                <w:rFonts w:ascii="Verdana" w:hAnsi="Verdana"/>
                <w:sz w:val="17"/>
                <w:szCs w:val="17"/>
              </w:rPr>
              <w:t xml:space="preserve">    *</w:t>
            </w:r>
            <w:r w:rsidR="00726FDB">
              <w:rPr>
                <w:rFonts w:ascii="Verdana" w:hAnsi="Verdana"/>
                <w:sz w:val="17"/>
                <w:szCs w:val="17"/>
              </w:rPr>
              <w:t xml:space="preserve"> </w:t>
            </w:r>
            <w:r w:rsidR="00726FDB" w:rsidRPr="00726FDB">
              <w:rPr>
                <w:rFonts w:ascii="Verdana" w:hAnsi="Verdana"/>
                <w:sz w:val="17"/>
                <w:szCs w:val="17"/>
              </w:rPr>
              <w:t>Emitir reportes de mosquitos avistados o identificados por Mosquito</w:t>
            </w:r>
            <w:r w:rsidR="00726FDB">
              <w:rPr>
                <w:rFonts w:ascii="Verdana" w:hAnsi="Verdana"/>
                <w:sz w:val="17"/>
                <w:szCs w:val="17"/>
              </w:rPr>
              <w:t>.</w:t>
            </w:r>
          </w:p>
          <w:p w:rsidR="009F2E4A" w:rsidRPr="009F2E4A" w:rsidRDefault="009F2E4A" w:rsidP="009F2E4A">
            <w:pPr>
              <w:jc w:val="both"/>
              <w:rPr>
                <w:rFonts w:ascii="Verdana" w:hAnsi="Verdana"/>
                <w:sz w:val="17"/>
                <w:szCs w:val="17"/>
              </w:rPr>
            </w:pPr>
            <w:r w:rsidRPr="009F2E4A">
              <w:rPr>
                <w:rFonts w:ascii="Verdana" w:hAnsi="Verdana"/>
                <w:sz w:val="17"/>
                <w:szCs w:val="17"/>
              </w:rPr>
              <w:t xml:space="preserve">    *</w:t>
            </w:r>
            <w:r w:rsidR="00726FDB">
              <w:rPr>
                <w:rFonts w:ascii="Verdana" w:hAnsi="Verdana"/>
                <w:sz w:val="17"/>
                <w:szCs w:val="17"/>
              </w:rPr>
              <w:t xml:space="preserve"> </w:t>
            </w:r>
            <w:r w:rsidR="00726FDB" w:rsidRPr="00726FDB">
              <w:rPr>
                <w:rFonts w:ascii="Verdana" w:hAnsi="Verdana"/>
                <w:sz w:val="17"/>
                <w:szCs w:val="17"/>
              </w:rPr>
              <w:t>Emitir reportes de mosquitos avistados o identificados por Zona</w:t>
            </w:r>
            <w:r w:rsidR="00726FDB">
              <w:rPr>
                <w:rFonts w:ascii="Verdana" w:hAnsi="Verdana"/>
                <w:sz w:val="17"/>
                <w:szCs w:val="17"/>
              </w:rPr>
              <w:t>.</w:t>
            </w:r>
          </w:p>
          <w:p w:rsidR="009F2E4A" w:rsidRPr="009F2E4A" w:rsidRDefault="009F2E4A" w:rsidP="009F2E4A">
            <w:pPr>
              <w:jc w:val="both"/>
              <w:rPr>
                <w:rFonts w:ascii="Verdana" w:hAnsi="Verdana"/>
                <w:sz w:val="17"/>
                <w:szCs w:val="17"/>
              </w:rPr>
            </w:pPr>
            <w:r w:rsidRPr="009F2E4A">
              <w:rPr>
                <w:rFonts w:ascii="Verdana" w:hAnsi="Verdana"/>
                <w:sz w:val="17"/>
                <w:szCs w:val="17"/>
              </w:rPr>
              <w:t xml:space="preserve">    *</w:t>
            </w:r>
            <w:r w:rsidR="00A6059C">
              <w:rPr>
                <w:rFonts w:ascii="Verdana" w:hAnsi="Verdana"/>
                <w:sz w:val="17"/>
                <w:szCs w:val="17"/>
              </w:rPr>
              <w:t xml:space="preserve"> Emitir datos estadisticos de los mosquitos avistados o identificados por grupo de investigacion.</w:t>
            </w:r>
          </w:p>
          <w:p w:rsidR="009F2E4A" w:rsidRPr="009F2E4A" w:rsidRDefault="009F2E4A" w:rsidP="009F2E4A">
            <w:pPr>
              <w:jc w:val="both"/>
              <w:rPr>
                <w:rFonts w:ascii="Verdana" w:hAnsi="Verdana"/>
                <w:sz w:val="17"/>
                <w:szCs w:val="17"/>
              </w:rPr>
            </w:pPr>
            <w:r w:rsidRPr="009F2E4A">
              <w:rPr>
                <w:rFonts w:ascii="Verdana" w:hAnsi="Verdana"/>
                <w:sz w:val="17"/>
                <w:szCs w:val="17"/>
              </w:rPr>
              <w:t xml:space="preserve">    *</w:t>
            </w:r>
            <w:r w:rsidR="006D3E1D">
              <w:rPr>
                <w:rFonts w:ascii="Verdana" w:hAnsi="Verdana"/>
                <w:sz w:val="17"/>
                <w:szCs w:val="17"/>
              </w:rPr>
              <w:t xml:space="preserve"> Emitir reporte de mosquitos avistados o identificados en un determinado rango de fechas.</w:t>
            </w:r>
          </w:p>
          <w:p w:rsidR="009F2E4A" w:rsidRPr="009F2E4A" w:rsidRDefault="009F2E4A" w:rsidP="009F2E4A">
            <w:pPr>
              <w:jc w:val="both"/>
              <w:rPr>
                <w:rFonts w:ascii="Verdana" w:hAnsi="Verdana"/>
                <w:sz w:val="17"/>
                <w:szCs w:val="17"/>
              </w:rPr>
            </w:pPr>
            <w:r w:rsidRPr="009F2E4A">
              <w:rPr>
                <w:rFonts w:ascii="Verdana" w:hAnsi="Verdana"/>
                <w:sz w:val="17"/>
                <w:szCs w:val="17"/>
              </w:rPr>
              <w:t xml:space="preserve">    *</w:t>
            </w:r>
            <w:r w:rsidR="00ED44AA">
              <w:rPr>
                <w:rFonts w:ascii="Verdana" w:hAnsi="Verdana"/>
                <w:sz w:val="17"/>
                <w:szCs w:val="17"/>
              </w:rPr>
              <w:t xml:space="preserve"> Emitir reporte de mosquitos avistados o identificados por banda horaria.</w:t>
            </w:r>
          </w:p>
          <w:p w:rsidR="00A6059C" w:rsidRDefault="009F2E4A" w:rsidP="009F2E4A">
            <w:pPr>
              <w:jc w:val="both"/>
              <w:rPr>
                <w:rFonts w:ascii="Verdana" w:hAnsi="Verdana"/>
                <w:sz w:val="17"/>
                <w:szCs w:val="17"/>
              </w:rPr>
            </w:pPr>
            <w:r w:rsidRPr="009F2E4A">
              <w:rPr>
                <w:rFonts w:ascii="Verdana" w:hAnsi="Verdana"/>
                <w:sz w:val="17"/>
                <w:szCs w:val="17"/>
              </w:rPr>
              <w:t xml:space="preserve">    *</w:t>
            </w:r>
            <w:r w:rsidR="00ED44AA">
              <w:rPr>
                <w:rFonts w:ascii="Verdana" w:hAnsi="Verdana"/>
                <w:sz w:val="17"/>
                <w:szCs w:val="17"/>
              </w:rPr>
              <w:t xml:space="preserve"> Emitir reporte de mosquitos por banda horaria.</w:t>
            </w:r>
          </w:p>
          <w:p w:rsidR="00A6059C" w:rsidRDefault="00A6059C" w:rsidP="009F2E4A">
            <w:pPr>
              <w:jc w:val="both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Gestion de Soporte:</w:t>
            </w:r>
            <w:bookmarkStart w:id="1" w:name="_GoBack"/>
            <w:bookmarkEnd w:id="1"/>
          </w:p>
          <w:p w:rsidR="00A6059C" w:rsidRDefault="00A6059C" w:rsidP="009F2E4A">
            <w:pPr>
              <w:jc w:val="both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 xml:space="preserve">    * Actualizar usuarios.</w:t>
            </w:r>
          </w:p>
          <w:p w:rsidR="00A6059C" w:rsidRDefault="00A6059C" w:rsidP="009F2E4A">
            <w:pPr>
              <w:jc w:val="both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 xml:space="preserve">    * Actualizar grupos de investigacion.</w:t>
            </w:r>
          </w:p>
          <w:p w:rsidR="00F43EF9" w:rsidRDefault="00A6059C" w:rsidP="009F2E4A">
            <w:pPr>
              <w:jc w:val="both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 xml:space="preserve">    * Actualizar</w:t>
            </w:r>
            <w:r w:rsidR="006D3F9D">
              <w:rPr>
                <w:rFonts w:ascii="Verdana" w:hAnsi="Verdana"/>
                <w:sz w:val="17"/>
                <w:szCs w:val="17"/>
              </w:rPr>
              <w:t xml:space="preserve"> mosquito.</w:t>
            </w:r>
          </w:p>
          <w:p w:rsidR="0059406D" w:rsidRPr="008A6CBF" w:rsidRDefault="00F43EF9" w:rsidP="009F2E4A">
            <w:pPr>
              <w:jc w:val="both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 xml:space="preserve">    * Actualizar zona.</w:t>
            </w:r>
            <w:r w:rsidR="001260CC">
              <w:rPr>
                <w:rFonts w:ascii="Verdana" w:hAnsi="Verdana"/>
                <w:sz w:val="17"/>
                <w:szCs w:val="17"/>
              </w:rPr>
              <w:fldChar w:fldCharType="end"/>
            </w:r>
          </w:p>
        </w:tc>
      </w:tr>
    </w:tbl>
    <w:p w:rsidR="00464420" w:rsidRPr="001260CC" w:rsidRDefault="00464420" w:rsidP="00464420">
      <w:pPr>
        <w:jc w:val="center"/>
        <w:rPr>
          <w:rFonts w:ascii="Verdana" w:hAnsi="Verdana"/>
          <w:sz w:val="10"/>
          <w:szCs w:val="10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5"/>
        <w:gridCol w:w="1701"/>
        <w:gridCol w:w="2409"/>
        <w:gridCol w:w="1418"/>
      </w:tblGrid>
      <w:tr w:rsidR="00AC4FFF" w:rsidRPr="009E4EB8" w:rsidTr="001260CC">
        <w:trPr>
          <w:cantSplit/>
          <w:trHeight w:val="284"/>
        </w:trPr>
        <w:tc>
          <w:tcPr>
            <w:tcW w:w="9923" w:type="dxa"/>
            <w:gridSpan w:val="4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000000" w:fill="C2D69B"/>
            <w:vAlign w:val="center"/>
          </w:tcPr>
          <w:p w:rsidR="00AC4FFF" w:rsidRPr="009E4EB8" w:rsidRDefault="00AC4FFF" w:rsidP="004E1640">
            <w:pPr>
              <w:jc w:val="center"/>
              <w:rPr>
                <w:rFonts w:ascii="Verdana" w:hAnsi="Verdana"/>
                <w:b/>
                <w:color w:val="FFFFFF"/>
              </w:rPr>
            </w:pPr>
            <w:r>
              <w:rPr>
                <w:rFonts w:ascii="Verdana" w:hAnsi="Verdana"/>
                <w:b/>
                <w:color w:val="FFFFFF"/>
              </w:rPr>
              <w:t>3</w:t>
            </w:r>
            <w:r w:rsidRPr="009E4EB8">
              <w:rPr>
                <w:rFonts w:ascii="Verdana" w:hAnsi="Verdana"/>
                <w:b/>
                <w:color w:val="FFFFFF"/>
              </w:rPr>
              <w:t xml:space="preserve">. Datos </w:t>
            </w:r>
            <w:r>
              <w:rPr>
                <w:rFonts w:ascii="Verdana" w:hAnsi="Verdana"/>
                <w:b/>
                <w:color w:val="FFFFFF"/>
              </w:rPr>
              <w:t>a completar por el Docente</w:t>
            </w:r>
          </w:p>
        </w:tc>
      </w:tr>
      <w:tr w:rsidR="00F14E7B" w:rsidRPr="009E4EB8" w:rsidTr="001260CC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4395" w:type="dxa"/>
            <w:tcBorders>
              <w:top w:val="single" w:sz="4" w:space="0" w:color="9BBB59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E7B" w:rsidRPr="00464420" w:rsidRDefault="00F14E7B" w:rsidP="004E164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Fecha: </w:t>
            </w:r>
            <w:r>
              <w:rPr>
                <w:rFonts w:ascii="Verdana" w:hAnsi="Verdan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r>
              <w:rPr>
                <w:rFonts w:ascii="Verdana" w:hAnsi="Verdana"/>
                <w:sz w:val="18"/>
                <w:szCs w:val="18"/>
              </w:rPr>
              <w:instrText xml:space="preserve"> FORMTEXT </w:instrText>
            </w:r>
            <w:r>
              <w:rPr>
                <w:rFonts w:ascii="Verdana" w:hAnsi="Verdana"/>
                <w:sz w:val="18"/>
                <w:szCs w:val="18"/>
              </w:rPr>
            </w:r>
            <w:r>
              <w:rPr>
                <w:rFonts w:ascii="Verdana" w:hAnsi="Verdana"/>
                <w:sz w:val="18"/>
                <w:szCs w:val="18"/>
              </w:rPr>
              <w:fldChar w:fldCharType="separate"/>
            </w:r>
            <w:r w:rsidR="00F43EF9">
              <w:rPr>
                <w:rFonts w:ascii="Verdana" w:hAnsi="Verdana"/>
                <w:sz w:val="18"/>
                <w:szCs w:val="18"/>
              </w:rPr>
              <w:t>09/03/2017</w:t>
            </w:r>
            <w:r>
              <w:rPr>
                <w:rFonts w:ascii="Verdana" w:hAnsi="Verdana"/>
                <w:sz w:val="18"/>
                <w:szCs w:val="18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9BBB59"/>
              <w:left w:val="single" w:sz="4" w:space="0" w:color="auto"/>
              <w:bottom w:val="single" w:sz="4" w:space="0" w:color="auto"/>
            </w:tcBorders>
            <w:vAlign w:val="center"/>
          </w:tcPr>
          <w:p w:rsidR="00F14E7B" w:rsidRPr="00B11D23" w:rsidRDefault="00F14E7B" w:rsidP="004E1640">
            <w:pPr>
              <w:rPr>
                <w:rFonts w:ascii="Verdana" w:hAnsi="Verdana"/>
                <w:sz w:val="18"/>
                <w:szCs w:val="18"/>
              </w:rPr>
            </w:pPr>
            <w:r w:rsidRPr="00B11D23">
              <w:rPr>
                <w:rFonts w:ascii="Verdana" w:hAnsi="Verdana"/>
                <w:sz w:val="18"/>
                <w:szCs w:val="18"/>
              </w:rPr>
              <w:t>Estado:</w:t>
            </w:r>
          </w:p>
        </w:tc>
        <w:tc>
          <w:tcPr>
            <w:tcW w:w="2409" w:type="dxa"/>
            <w:tcBorders>
              <w:top w:val="single" w:sz="4" w:space="0" w:color="9BBB59"/>
              <w:left w:val="nil"/>
              <w:bottom w:val="single" w:sz="4" w:space="0" w:color="auto"/>
            </w:tcBorders>
            <w:vAlign w:val="center"/>
          </w:tcPr>
          <w:p w:rsidR="00F14E7B" w:rsidRPr="00B11D23" w:rsidRDefault="00F14E7B" w:rsidP="004E1640">
            <w:pPr>
              <w:rPr>
                <w:rFonts w:ascii="Verdana" w:hAnsi="Verdana"/>
                <w:sz w:val="18"/>
                <w:szCs w:val="18"/>
              </w:rPr>
            </w:pPr>
            <w:r w:rsidRPr="00B11D23">
              <w:rPr>
                <w:rFonts w:ascii="Verdana" w:hAnsi="Verdan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B11D23">
              <w:rPr>
                <w:rFonts w:ascii="Verdana" w:hAnsi="Verdana"/>
                <w:sz w:val="18"/>
                <w:szCs w:val="18"/>
              </w:rPr>
              <w:instrText xml:space="preserve"> FORMCHECKBOX </w:instrText>
            </w:r>
            <w:r w:rsidR="002A3B74">
              <w:rPr>
                <w:rFonts w:ascii="Verdana" w:hAnsi="Verdana"/>
                <w:sz w:val="18"/>
                <w:szCs w:val="18"/>
              </w:rPr>
            </w:r>
            <w:r w:rsidR="002A3B74">
              <w:rPr>
                <w:rFonts w:ascii="Verdana" w:hAnsi="Verdana"/>
                <w:sz w:val="18"/>
                <w:szCs w:val="18"/>
              </w:rPr>
              <w:fldChar w:fldCharType="separate"/>
            </w:r>
            <w:r w:rsidRPr="00B11D23">
              <w:rPr>
                <w:rFonts w:ascii="Verdana" w:hAnsi="Verdana"/>
                <w:sz w:val="18"/>
                <w:szCs w:val="18"/>
              </w:rPr>
              <w:fldChar w:fldCharType="end"/>
            </w:r>
            <w:r w:rsidRPr="00B11D23">
              <w:rPr>
                <w:rFonts w:ascii="Verdana" w:hAnsi="Verdana"/>
                <w:sz w:val="18"/>
                <w:szCs w:val="18"/>
              </w:rPr>
              <w:t xml:space="preserve"> Aprobado</w:t>
            </w:r>
          </w:p>
        </w:tc>
        <w:tc>
          <w:tcPr>
            <w:tcW w:w="1418" w:type="dxa"/>
            <w:tcBorders>
              <w:top w:val="single" w:sz="4" w:space="0" w:color="9BBB59"/>
              <w:bottom w:val="single" w:sz="4" w:space="0" w:color="auto"/>
              <w:right w:val="single" w:sz="4" w:space="0" w:color="auto"/>
            </w:tcBorders>
            <w:vAlign w:val="center"/>
          </w:tcPr>
          <w:p w:rsidR="00F14E7B" w:rsidRPr="00B11D23" w:rsidRDefault="00F14E7B" w:rsidP="004E1640">
            <w:pPr>
              <w:rPr>
                <w:rFonts w:ascii="Verdana" w:hAnsi="Verdana"/>
                <w:sz w:val="18"/>
                <w:szCs w:val="18"/>
              </w:rPr>
            </w:pPr>
            <w:r w:rsidRPr="00B11D23">
              <w:rPr>
                <w:rFonts w:ascii="Verdana" w:hAnsi="Verdan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B11D23">
              <w:rPr>
                <w:rFonts w:ascii="Verdana" w:hAnsi="Verdana"/>
                <w:sz w:val="18"/>
                <w:szCs w:val="18"/>
              </w:rPr>
              <w:instrText xml:space="preserve"> FORMCHECKBOX </w:instrText>
            </w:r>
            <w:r w:rsidR="002A3B74">
              <w:rPr>
                <w:rFonts w:ascii="Verdana" w:hAnsi="Verdana"/>
                <w:sz w:val="18"/>
                <w:szCs w:val="18"/>
              </w:rPr>
            </w:r>
            <w:r w:rsidR="002A3B74">
              <w:rPr>
                <w:rFonts w:ascii="Verdana" w:hAnsi="Verdana"/>
                <w:sz w:val="18"/>
                <w:szCs w:val="18"/>
              </w:rPr>
              <w:fldChar w:fldCharType="separate"/>
            </w:r>
            <w:r w:rsidRPr="00B11D23">
              <w:rPr>
                <w:rFonts w:ascii="Verdana" w:hAnsi="Verdana"/>
                <w:sz w:val="18"/>
                <w:szCs w:val="18"/>
              </w:rPr>
              <w:fldChar w:fldCharType="end"/>
            </w:r>
            <w:r w:rsidRPr="00B11D23">
              <w:rPr>
                <w:rFonts w:ascii="Verdana" w:hAnsi="Verdana"/>
                <w:sz w:val="18"/>
                <w:szCs w:val="18"/>
              </w:rPr>
              <w:t xml:space="preserve"> Rechazado</w:t>
            </w:r>
          </w:p>
        </w:tc>
      </w:tr>
    </w:tbl>
    <w:p w:rsidR="00AC4FFF" w:rsidRPr="001260CC" w:rsidRDefault="00AC4FFF" w:rsidP="00464420">
      <w:pPr>
        <w:jc w:val="center"/>
        <w:rPr>
          <w:rFonts w:ascii="Verdana" w:hAnsi="Verdana"/>
          <w:sz w:val="6"/>
          <w:szCs w:val="6"/>
        </w:rPr>
      </w:pPr>
    </w:p>
    <w:tbl>
      <w:tblPr>
        <w:tblW w:w="0" w:type="auto"/>
        <w:tblInd w:w="6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52"/>
      </w:tblGrid>
      <w:tr w:rsidR="008D2013" w:rsidRPr="00DD6D49" w:rsidTr="00DD6D49">
        <w:trPr>
          <w:trHeight w:val="170"/>
        </w:trPr>
        <w:tc>
          <w:tcPr>
            <w:tcW w:w="3827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auto" w:fill="C2D69B"/>
            <w:vAlign w:val="center"/>
          </w:tcPr>
          <w:p w:rsidR="008D2013" w:rsidRPr="00DD6D49" w:rsidRDefault="00AC4FFF" w:rsidP="00DD6D49">
            <w:pPr>
              <w:jc w:val="center"/>
              <w:rPr>
                <w:rFonts w:ascii="Verdana" w:hAnsi="Verdana"/>
                <w:b/>
                <w:color w:val="FFFFFF"/>
                <w:sz w:val="18"/>
                <w:szCs w:val="18"/>
              </w:rPr>
            </w:pPr>
            <w:r w:rsidRPr="00DD6D49">
              <w:rPr>
                <w:rFonts w:ascii="Verdana" w:hAnsi="Verdana"/>
                <w:b/>
                <w:bCs/>
                <w:color w:val="FFFFFF"/>
                <w:sz w:val="16"/>
              </w:rPr>
              <w:t>Docente</w:t>
            </w:r>
          </w:p>
        </w:tc>
      </w:tr>
      <w:tr w:rsidR="008D2013" w:rsidRPr="00DD6D49" w:rsidTr="00DD6D49">
        <w:tc>
          <w:tcPr>
            <w:tcW w:w="3827" w:type="dxa"/>
            <w:tcBorders>
              <w:top w:val="single" w:sz="4" w:space="0" w:color="9BBB59"/>
            </w:tcBorders>
          </w:tcPr>
          <w:p w:rsidR="008D2013" w:rsidRPr="00DD6D49" w:rsidRDefault="008D2013" w:rsidP="00DD6D49">
            <w:pPr>
              <w:spacing w:before="600"/>
              <w:jc w:val="center"/>
              <w:rPr>
                <w:rFonts w:ascii="Verdana" w:hAnsi="Verdana"/>
                <w:sz w:val="12"/>
              </w:rPr>
            </w:pPr>
            <w:r w:rsidRPr="00DD6D49">
              <w:rPr>
                <w:rFonts w:ascii="Verdana" w:hAnsi="Verdana"/>
                <w:sz w:val="12"/>
              </w:rPr>
              <w:t>.........................</w:t>
            </w:r>
            <w:r w:rsidR="00A022D2" w:rsidRPr="00DD6D49">
              <w:rPr>
                <w:rFonts w:ascii="Verdana" w:hAnsi="Verdana"/>
                <w:sz w:val="12"/>
              </w:rPr>
              <w:t>...........................</w:t>
            </w:r>
            <w:r w:rsidRPr="00DD6D49">
              <w:rPr>
                <w:rFonts w:ascii="Verdana" w:hAnsi="Verdana"/>
                <w:sz w:val="12"/>
              </w:rPr>
              <w:t>.......................</w:t>
            </w:r>
          </w:p>
          <w:p w:rsidR="008D2013" w:rsidRPr="00DD6D49" w:rsidRDefault="008D2013" w:rsidP="00DD6D49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D6D49">
              <w:rPr>
                <w:rFonts w:ascii="Verdana" w:hAnsi="Verdana"/>
                <w:bCs/>
                <w:sz w:val="14"/>
                <w:szCs w:val="14"/>
              </w:rPr>
              <w:t>Firma</w:t>
            </w:r>
            <w:r w:rsidR="00A022D2" w:rsidRPr="00DD6D49">
              <w:rPr>
                <w:rFonts w:ascii="Verdana" w:hAnsi="Verdana"/>
                <w:bCs/>
                <w:sz w:val="14"/>
                <w:szCs w:val="14"/>
              </w:rPr>
              <w:t xml:space="preserve"> y Sello</w:t>
            </w:r>
          </w:p>
        </w:tc>
      </w:tr>
    </w:tbl>
    <w:p w:rsidR="008A6CBF" w:rsidRDefault="00AC4FFF" w:rsidP="001260CC">
      <w:pPr>
        <w:jc w:val="both"/>
        <w:rPr>
          <w:rFonts w:ascii="Verdana" w:hAnsi="Verdana"/>
          <w:b/>
          <w:sz w:val="17"/>
          <w:szCs w:val="17"/>
        </w:rPr>
      </w:pPr>
      <w:r w:rsidRPr="007E48EF">
        <w:rPr>
          <w:rFonts w:ascii="Verdana" w:hAnsi="Verdana"/>
          <w:b/>
          <w:sz w:val="17"/>
          <w:szCs w:val="17"/>
        </w:rPr>
        <w:t>Nota:</w:t>
      </w:r>
    </w:p>
    <w:p w:rsidR="00AC4FFF" w:rsidRPr="007E48EF" w:rsidRDefault="00AC4FFF" w:rsidP="001260CC">
      <w:pPr>
        <w:jc w:val="both"/>
        <w:rPr>
          <w:rFonts w:ascii="Verdana" w:hAnsi="Verdana"/>
          <w:sz w:val="17"/>
          <w:szCs w:val="17"/>
        </w:rPr>
      </w:pPr>
      <w:r w:rsidRPr="007E48EF">
        <w:rPr>
          <w:rFonts w:ascii="Verdana" w:hAnsi="Verdana"/>
          <w:sz w:val="17"/>
          <w:szCs w:val="17"/>
        </w:rPr>
        <w:t xml:space="preserve">Este Formulario deberá </w:t>
      </w:r>
      <w:r w:rsidR="007E48EF" w:rsidRPr="007E48EF">
        <w:rPr>
          <w:rFonts w:ascii="Verdana" w:hAnsi="Verdana"/>
          <w:sz w:val="17"/>
          <w:szCs w:val="17"/>
        </w:rPr>
        <w:t>ser presentado en forma impresa por el Alumno, en Original (Docente) y Copia (Alumno)</w:t>
      </w:r>
    </w:p>
    <w:sectPr w:rsidR="00AC4FFF" w:rsidRPr="007E48EF" w:rsidSect="008A6CBF">
      <w:footerReference w:type="default" r:id="rId10"/>
      <w:pgSz w:w="11907" w:h="16840" w:code="9"/>
      <w:pgMar w:top="567" w:right="907" w:bottom="454" w:left="1134" w:header="0" w:footer="50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3B74" w:rsidRDefault="002A3B74">
      <w:r>
        <w:separator/>
      </w:r>
    </w:p>
  </w:endnote>
  <w:endnote w:type="continuationSeparator" w:id="0">
    <w:p w:rsidR="002A3B74" w:rsidRDefault="002A3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4E7B" w:rsidRPr="00271829" w:rsidRDefault="008240F9" w:rsidP="00271829">
    <w:pPr>
      <w:pStyle w:val="Footer"/>
      <w:jc w:val="both"/>
      <w:rPr>
        <w:rFonts w:ascii="Verdana" w:hAnsi="Verdana"/>
        <w:sz w:val="12"/>
        <w:szCs w:val="12"/>
        <w:lang w:val="es-ES"/>
      </w:rPr>
    </w:pPr>
    <w:r>
      <w:rPr>
        <w:rFonts w:ascii="Verdana" w:hAnsi="Verdana"/>
        <w:sz w:val="12"/>
        <w:szCs w:val="12"/>
        <w:lang w:val="es-ES"/>
      </w:rPr>
      <w:t>PS</w:t>
    </w:r>
    <w:r w:rsidR="00F14E7B" w:rsidRPr="00271829">
      <w:rPr>
        <w:rFonts w:ascii="Verdana" w:hAnsi="Verdana"/>
        <w:sz w:val="12"/>
        <w:szCs w:val="12"/>
        <w:lang w:val="es-ES"/>
      </w:rPr>
      <w:t>-</w:t>
    </w:r>
    <w:r w:rsidR="00F14E7B">
      <w:rPr>
        <w:rFonts w:ascii="Verdana" w:hAnsi="Verdana"/>
        <w:sz w:val="12"/>
        <w:szCs w:val="12"/>
        <w:lang w:val="es-ES"/>
      </w:rPr>
      <w:t>0001</w:t>
    </w:r>
    <w:r w:rsidR="00F14E7B" w:rsidRPr="00271829">
      <w:rPr>
        <w:rFonts w:ascii="Verdana" w:hAnsi="Verdana"/>
        <w:sz w:val="12"/>
        <w:szCs w:val="12"/>
        <w:lang w:val="es-ES"/>
      </w:rPr>
      <w:t xml:space="preserve"> (</w:t>
    </w:r>
    <w:r w:rsidR="00F14E7B">
      <w:rPr>
        <w:rFonts w:ascii="Verdana" w:hAnsi="Verdana"/>
        <w:sz w:val="12"/>
        <w:szCs w:val="12"/>
        <w:lang w:val="es-ES"/>
      </w:rPr>
      <w:t>0</w:t>
    </w:r>
    <w:r>
      <w:rPr>
        <w:rFonts w:ascii="Verdana" w:hAnsi="Verdana"/>
        <w:sz w:val="12"/>
        <w:szCs w:val="12"/>
        <w:lang w:val="es-ES"/>
      </w:rPr>
      <w:t>8</w:t>
    </w:r>
    <w:r w:rsidR="00F14E7B" w:rsidRPr="00271829">
      <w:rPr>
        <w:rFonts w:ascii="Verdana" w:hAnsi="Verdana"/>
        <w:sz w:val="12"/>
        <w:szCs w:val="12"/>
        <w:lang w:val="es-ES"/>
      </w:rPr>
      <w:t>/</w:t>
    </w:r>
    <w:r>
      <w:rPr>
        <w:rFonts w:ascii="Verdana" w:hAnsi="Verdana"/>
        <w:sz w:val="12"/>
        <w:szCs w:val="12"/>
        <w:lang w:val="es-ES"/>
      </w:rPr>
      <w:t>1</w:t>
    </w:r>
    <w:r w:rsidR="00F14E7B" w:rsidRPr="00271829">
      <w:rPr>
        <w:rFonts w:ascii="Verdana" w:hAnsi="Verdana"/>
        <w:sz w:val="12"/>
        <w:szCs w:val="12"/>
        <w:lang w:val="es-ES"/>
      </w:rPr>
      <w:t xml:space="preserve">0) </w:t>
    </w:r>
    <w:r w:rsidR="00F14E7B">
      <w:rPr>
        <w:rFonts w:ascii="Verdana" w:hAnsi="Verdana"/>
        <w:sz w:val="12"/>
        <w:szCs w:val="12"/>
        <w:lang w:val="es-ES"/>
      </w:rPr>
      <w:t xml:space="preserve">  </w:t>
    </w:r>
    <w:r w:rsidR="00F14E7B" w:rsidRPr="00271829">
      <w:rPr>
        <w:rFonts w:ascii="Verdana" w:hAnsi="Verdana"/>
        <w:sz w:val="12"/>
        <w:szCs w:val="12"/>
        <w:lang w:val="es-ES"/>
      </w:rPr>
      <w:t xml:space="preserve">                                     </w:t>
    </w:r>
    <w:r w:rsidR="00F14E7B">
      <w:rPr>
        <w:rFonts w:ascii="Verdana" w:hAnsi="Verdana"/>
        <w:sz w:val="12"/>
        <w:szCs w:val="12"/>
        <w:lang w:val="es-ES"/>
      </w:rPr>
      <w:t xml:space="preserve">              </w:t>
    </w:r>
    <w:r w:rsidR="00F14E7B" w:rsidRPr="00271829">
      <w:rPr>
        <w:rFonts w:ascii="Verdana" w:hAnsi="Verdana"/>
        <w:sz w:val="12"/>
        <w:szCs w:val="12"/>
        <w:lang w:val="es-ES"/>
      </w:rPr>
      <w:t xml:space="preserve">                        </w:t>
    </w:r>
    <w:r w:rsidR="00F14E7B">
      <w:rPr>
        <w:rFonts w:ascii="Verdana" w:hAnsi="Verdana"/>
        <w:sz w:val="12"/>
        <w:szCs w:val="12"/>
        <w:lang w:val="es-ES"/>
      </w:rPr>
      <w:t xml:space="preserve">                                                         </w:t>
    </w:r>
    <w:r w:rsidR="00F14E7B" w:rsidRPr="00CE7560">
      <w:rPr>
        <w:rFonts w:ascii="Verdana" w:hAnsi="Verdana"/>
        <w:sz w:val="14"/>
        <w:szCs w:val="14"/>
        <w:lang w:val="es-ES"/>
      </w:rPr>
      <w:t>Tecnicatura Superior en Program</w:t>
    </w:r>
    <w:r w:rsidR="00F14E7B">
      <w:rPr>
        <w:rFonts w:ascii="Verdana" w:hAnsi="Verdana"/>
        <w:sz w:val="14"/>
        <w:szCs w:val="14"/>
        <w:lang w:val="es-ES"/>
      </w:rPr>
      <w:t>a</w:t>
    </w:r>
    <w:r w:rsidR="00F14E7B" w:rsidRPr="00CE7560">
      <w:rPr>
        <w:rFonts w:ascii="Verdana" w:hAnsi="Verdana"/>
        <w:sz w:val="14"/>
        <w:szCs w:val="14"/>
        <w:lang w:val="es-ES"/>
      </w:rPr>
      <w:t>ción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3B74" w:rsidRDefault="002A3B74">
      <w:r>
        <w:separator/>
      </w:r>
    </w:p>
  </w:footnote>
  <w:footnote w:type="continuationSeparator" w:id="0">
    <w:p w:rsidR="002A3B74" w:rsidRDefault="002A3B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826FE"/>
    <w:multiLevelType w:val="singleLevel"/>
    <w:tmpl w:val="37F073A8"/>
    <w:lvl w:ilvl="0">
      <w:start w:val="1"/>
      <w:numFmt w:val="decimal"/>
      <w:pStyle w:val="Esti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6E9E756B"/>
    <w:multiLevelType w:val="hybridMultilevel"/>
    <w:tmpl w:val="DCCE689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r0H3laNXLePRFFA8LRhtGum+Yq7qtFzG0QVcKAg4d72M37USpVaV+XWPce8zQH1GSVHWZ3IDKk6T0uy6ntsamg==" w:salt="eYxjt49oSI4LNI5mBLSuAg==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7DB"/>
    <w:rsid w:val="00002229"/>
    <w:rsid w:val="000203DA"/>
    <w:rsid w:val="000217A9"/>
    <w:rsid w:val="0002767D"/>
    <w:rsid w:val="000377DF"/>
    <w:rsid w:val="0004517A"/>
    <w:rsid w:val="00053155"/>
    <w:rsid w:val="00054CCF"/>
    <w:rsid w:val="00057842"/>
    <w:rsid w:val="000610F5"/>
    <w:rsid w:val="0006708D"/>
    <w:rsid w:val="00072FC2"/>
    <w:rsid w:val="00076BC2"/>
    <w:rsid w:val="000771BA"/>
    <w:rsid w:val="00081706"/>
    <w:rsid w:val="00083500"/>
    <w:rsid w:val="00084BDB"/>
    <w:rsid w:val="00085C7E"/>
    <w:rsid w:val="00093162"/>
    <w:rsid w:val="000960E5"/>
    <w:rsid w:val="00097E60"/>
    <w:rsid w:val="000A1FF7"/>
    <w:rsid w:val="000A4917"/>
    <w:rsid w:val="000A6CC7"/>
    <w:rsid w:val="000B1F29"/>
    <w:rsid w:val="000D0124"/>
    <w:rsid w:val="000D2951"/>
    <w:rsid w:val="000D2D32"/>
    <w:rsid w:val="000D4559"/>
    <w:rsid w:val="000D73C8"/>
    <w:rsid w:val="000F08BE"/>
    <w:rsid w:val="000F2A15"/>
    <w:rsid w:val="000F6034"/>
    <w:rsid w:val="000F6A64"/>
    <w:rsid w:val="000F7136"/>
    <w:rsid w:val="00113BC5"/>
    <w:rsid w:val="00121A96"/>
    <w:rsid w:val="00122E07"/>
    <w:rsid w:val="001260CC"/>
    <w:rsid w:val="0012733B"/>
    <w:rsid w:val="00131DFD"/>
    <w:rsid w:val="00135096"/>
    <w:rsid w:val="00140556"/>
    <w:rsid w:val="00144B8F"/>
    <w:rsid w:val="00145CFD"/>
    <w:rsid w:val="00150A89"/>
    <w:rsid w:val="00153B45"/>
    <w:rsid w:val="00153E7E"/>
    <w:rsid w:val="00160E3E"/>
    <w:rsid w:val="0017351C"/>
    <w:rsid w:val="00173688"/>
    <w:rsid w:val="0018050B"/>
    <w:rsid w:val="00186B9E"/>
    <w:rsid w:val="00191F13"/>
    <w:rsid w:val="001A0E69"/>
    <w:rsid w:val="001B300C"/>
    <w:rsid w:val="001B39DA"/>
    <w:rsid w:val="001B5494"/>
    <w:rsid w:val="001B60F0"/>
    <w:rsid w:val="001C29CC"/>
    <w:rsid w:val="001C35E9"/>
    <w:rsid w:val="001C6474"/>
    <w:rsid w:val="001E2002"/>
    <w:rsid w:val="001E390D"/>
    <w:rsid w:val="001E4ECB"/>
    <w:rsid w:val="001E5B01"/>
    <w:rsid w:val="00203FE1"/>
    <w:rsid w:val="0020491D"/>
    <w:rsid w:val="002100BD"/>
    <w:rsid w:val="002134AE"/>
    <w:rsid w:val="00217FA5"/>
    <w:rsid w:val="00230D63"/>
    <w:rsid w:val="00234A80"/>
    <w:rsid w:val="002443E2"/>
    <w:rsid w:val="00246270"/>
    <w:rsid w:val="002465B4"/>
    <w:rsid w:val="00251FAA"/>
    <w:rsid w:val="00253FE4"/>
    <w:rsid w:val="00254FE1"/>
    <w:rsid w:val="00255BA5"/>
    <w:rsid w:val="0025768B"/>
    <w:rsid w:val="00267A77"/>
    <w:rsid w:val="00271829"/>
    <w:rsid w:val="002742D4"/>
    <w:rsid w:val="00281006"/>
    <w:rsid w:val="0028537F"/>
    <w:rsid w:val="00286AE2"/>
    <w:rsid w:val="00286CB7"/>
    <w:rsid w:val="00287D3D"/>
    <w:rsid w:val="00290DC0"/>
    <w:rsid w:val="00295BA9"/>
    <w:rsid w:val="00296CED"/>
    <w:rsid w:val="00296EC9"/>
    <w:rsid w:val="002A260B"/>
    <w:rsid w:val="002A3B74"/>
    <w:rsid w:val="002B0F88"/>
    <w:rsid w:val="002C32EE"/>
    <w:rsid w:val="002E3BBA"/>
    <w:rsid w:val="002E694C"/>
    <w:rsid w:val="002E7A81"/>
    <w:rsid w:val="002F0383"/>
    <w:rsid w:val="002F1142"/>
    <w:rsid w:val="002F7574"/>
    <w:rsid w:val="003014BA"/>
    <w:rsid w:val="00301F41"/>
    <w:rsid w:val="0030291B"/>
    <w:rsid w:val="00303E71"/>
    <w:rsid w:val="00305509"/>
    <w:rsid w:val="00310D62"/>
    <w:rsid w:val="00313179"/>
    <w:rsid w:val="00314A55"/>
    <w:rsid w:val="00315CB8"/>
    <w:rsid w:val="00322BC7"/>
    <w:rsid w:val="003243B0"/>
    <w:rsid w:val="00324D3B"/>
    <w:rsid w:val="00334A28"/>
    <w:rsid w:val="0033709D"/>
    <w:rsid w:val="00340370"/>
    <w:rsid w:val="003404FD"/>
    <w:rsid w:val="00365084"/>
    <w:rsid w:val="00375E00"/>
    <w:rsid w:val="00376C07"/>
    <w:rsid w:val="00377645"/>
    <w:rsid w:val="0038556C"/>
    <w:rsid w:val="003873D7"/>
    <w:rsid w:val="003910F6"/>
    <w:rsid w:val="0039510B"/>
    <w:rsid w:val="003A1255"/>
    <w:rsid w:val="003B345B"/>
    <w:rsid w:val="003B5706"/>
    <w:rsid w:val="003C1063"/>
    <w:rsid w:val="003C76C6"/>
    <w:rsid w:val="003D01A3"/>
    <w:rsid w:val="003D190D"/>
    <w:rsid w:val="003D2884"/>
    <w:rsid w:val="003E25D1"/>
    <w:rsid w:val="003F0BCB"/>
    <w:rsid w:val="003F0DCE"/>
    <w:rsid w:val="003F2C9F"/>
    <w:rsid w:val="003F37BA"/>
    <w:rsid w:val="00406874"/>
    <w:rsid w:val="00410063"/>
    <w:rsid w:val="0041029E"/>
    <w:rsid w:val="00413B7D"/>
    <w:rsid w:val="00413F03"/>
    <w:rsid w:val="00415DE8"/>
    <w:rsid w:val="0042184B"/>
    <w:rsid w:val="00423BF3"/>
    <w:rsid w:val="00427A4D"/>
    <w:rsid w:val="00442F1A"/>
    <w:rsid w:val="00443374"/>
    <w:rsid w:val="0044618B"/>
    <w:rsid w:val="00446AE8"/>
    <w:rsid w:val="004622EA"/>
    <w:rsid w:val="00464420"/>
    <w:rsid w:val="00467CD6"/>
    <w:rsid w:val="00470FC7"/>
    <w:rsid w:val="00480997"/>
    <w:rsid w:val="00492E03"/>
    <w:rsid w:val="004A269D"/>
    <w:rsid w:val="004A7959"/>
    <w:rsid w:val="004A7D13"/>
    <w:rsid w:val="004B21A2"/>
    <w:rsid w:val="004B28F5"/>
    <w:rsid w:val="004B29A0"/>
    <w:rsid w:val="004B69F0"/>
    <w:rsid w:val="004C1C86"/>
    <w:rsid w:val="004C4440"/>
    <w:rsid w:val="004C6493"/>
    <w:rsid w:val="004D5F1F"/>
    <w:rsid w:val="004E1640"/>
    <w:rsid w:val="004E4E07"/>
    <w:rsid w:val="004F4936"/>
    <w:rsid w:val="00501E4E"/>
    <w:rsid w:val="00506DC4"/>
    <w:rsid w:val="0050771E"/>
    <w:rsid w:val="00513B60"/>
    <w:rsid w:val="0052466B"/>
    <w:rsid w:val="00530E3E"/>
    <w:rsid w:val="0053602C"/>
    <w:rsid w:val="00546253"/>
    <w:rsid w:val="00547B57"/>
    <w:rsid w:val="00550638"/>
    <w:rsid w:val="00551E36"/>
    <w:rsid w:val="00553623"/>
    <w:rsid w:val="00554C52"/>
    <w:rsid w:val="00555D53"/>
    <w:rsid w:val="005635A7"/>
    <w:rsid w:val="005665FE"/>
    <w:rsid w:val="0056767D"/>
    <w:rsid w:val="00570332"/>
    <w:rsid w:val="0057419B"/>
    <w:rsid w:val="005752C4"/>
    <w:rsid w:val="00576DFF"/>
    <w:rsid w:val="00582B6F"/>
    <w:rsid w:val="005830A0"/>
    <w:rsid w:val="0058777A"/>
    <w:rsid w:val="0059406D"/>
    <w:rsid w:val="0059775B"/>
    <w:rsid w:val="005A5651"/>
    <w:rsid w:val="005B0410"/>
    <w:rsid w:val="005B2E25"/>
    <w:rsid w:val="005B4BF4"/>
    <w:rsid w:val="005B6C27"/>
    <w:rsid w:val="005C273D"/>
    <w:rsid w:val="005C3CD5"/>
    <w:rsid w:val="005F0A0B"/>
    <w:rsid w:val="005F1FDA"/>
    <w:rsid w:val="005F278D"/>
    <w:rsid w:val="00603983"/>
    <w:rsid w:val="00611499"/>
    <w:rsid w:val="006150D3"/>
    <w:rsid w:val="006164FA"/>
    <w:rsid w:val="00616C86"/>
    <w:rsid w:val="00621412"/>
    <w:rsid w:val="00623E9C"/>
    <w:rsid w:val="00632F47"/>
    <w:rsid w:val="00637395"/>
    <w:rsid w:val="00647F57"/>
    <w:rsid w:val="006510AE"/>
    <w:rsid w:val="006613BF"/>
    <w:rsid w:val="006670C4"/>
    <w:rsid w:val="00667CEC"/>
    <w:rsid w:val="00667E4A"/>
    <w:rsid w:val="006759DE"/>
    <w:rsid w:val="00683D60"/>
    <w:rsid w:val="00686184"/>
    <w:rsid w:val="0069254A"/>
    <w:rsid w:val="006A464E"/>
    <w:rsid w:val="006A585D"/>
    <w:rsid w:val="006B0E90"/>
    <w:rsid w:val="006B2C63"/>
    <w:rsid w:val="006B56DE"/>
    <w:rsid w:val="006B5F4B"/>
    <w:rsid w:val="006C2B2B"/>
    <w:rsid w:val="006C59FE"/>
    <w:rsid w:val="006C6DB6"/>
    <w:rsid w:val="006D3E1D"/>
    <w:rsid w:val="006D3F9D"/>
    <w:rsid w:val="006D4774"/>
    <w:rsid w:val="006E1E06"/>
    <w:rsid w:val="006E75B1"/>
    <w:rsid w:val="006F303F"/>
    <w:rsid w:val="006F378C"/>
    <w:rsid w:val="006F3EFE"/>
    <w:rsid w:val="0070123F"/>
    <w:rsid w:val="00705360"/>
    <w:rsid w:val="0071769D"/>
    <w:rsid w:val="0072228F"/>
    <w:rsid w:val="00726FDB"/>
    <w:rsid w:val="00733DAD"/>
    <w:rsid w:val="0074590B"/>
    <w:rsid w:val="0075079A"/>
    <w:rsid w:val="00753D4B"/>
    <w:rsid w:val="0075427B"/>
    <w:rsid w:val="00754F17"/>
    <w:rsid w:val="007679C3"/>
    <w:rsid w:val="00774A0B"/>
    <w:rsid w:val="00774A9E"/>
    <w:rsid w:val="00777F1C"/>
    <w:rsid w:val="007856A6"/>
    <w:rsid w:val="00786EB8"/>
    <w:rsid w:val="00790780"/>
    <w:rsid w:val="00796636"/>
    <w:rsid w:val="007975EE"/>
    <w:rsid w:val="007A349E"/>
    <w:rsid w:val="007A6BC1"/>
    <w:rsid w:val="007B1086"/>
    <w:rsid w:val="007B1DAD"/>
    <w:rsid w:val="007C0F17"/>
    <w:rsid w:val="007C16F4"/>
    <w:rsid w:val="007C6FD5"/>
    <w:rsid w:val="007D05EA"/>
    <w:rsid w:val="007D1AC9"/>
    <w:rsid w:val="007D3527"/>
    <w:rsid w:val="007D4085"/>
    <w:rsid w:val="007E3F96"/>
    <w:rsid w:val="007E48EF"/>
    <w:rsid w:val="007E74F8"/>
    <w:rsid w:val="007F2E86"/>
    <w:rsid w:val="007F3D28"/>
    <w:rsid w:val="007F52CA"/>
    <w:rsid w:val="007F58A1"/>
    <w:rsid w:val="007F7116"/>
    <w:rsid w:val="00801328"/>
    <w:rsid w:val="00802866"/>
    <w:rsid w:val="00802D63"/>
    <w:rsid w:val="00806346"/>
    <w:rsid w:val="0080726E"/>
    <w:rsid w:val="008076CD"/>
    <w:rsid w:val="00807F3C"/>
    <w:rsid w:val="00810179"/>
    <w:rsid w:val="00812CFC"/>
    <w:rsid w:val="00815DF8"/>
    <w:rsid w:val="00816DEC"/>
    <w:rsid w:val="008240F9"/>
    <w:rsid w:val="008306F9"/>
    <w:rsid w:val="00835C0A"/>
    <w:rsid w:val="00837CAB"/>
    <w:rsid w:val="00837DEA"/>
    <w:rsid w:val="00852C4C"/>
    <w:rsid w:val="008539D8"/>
    <w:rsid w:val="00854FD3"/>
    <w:rsid w:val="0085706E"/>
    <w:rsid w:val="00862987"/>
    <w:rsid w:val="00870A4F"/>
    <w:rsid w:val="00870C97"/>
    <w:rsid w:val="008714FB"/>
    <w:rsid w:val="008735D8"/>
    <w:rsid w:val="00873D99"/>
    <w:rsid w:val="008766D4"/>
    <w:rsid w:val="00883FE2"/>
    <w:rsid w:val="00886DAC"/>
    <w:rsid w:val="008875A0"/>
    <w:rsid w:val="0088789F"/>
    <w:rsid w:val="0089712F"/>
    <w:rsid w:val="00897FCF"/>
    <w:rsid w:val="008A5B2F"/>
    <w:rsid w:val="008A6780"/>
    <w:rsid w:val="008A6CBF"/>
    <w:rsid w:val="008B2A71"/>
    <w:rsid w:val="008B70CA"/>
    <w:rsid w:val="008D0EEB"/>
    <w:rsid w:val="008D2013"/>
    <w:rsid w:val="008D2514"/>
    <w:rsid w:val="008D2F35"/>
    <w:rsid w:val="008D30DB"/>
    <w:rsid w:val="008D3BAE"/>
    <w:rsid w:val="008D7779"/>
    <w:rsid w:val="00904EB5"/>
    <w:rsid w:val="00907949"/>
    <w:rsid w:val="00912222"/>
    <w:rsid w:val="00913A03"/>
    <w:rsid w:val="00913AAE"/>
    <w:rsid w:val="00915EED"/>
    <w:rsid w:val="00920C6D"/>
    <w:rsid w:val="009212E3"/>
    <w:rsid w:val="0093100D"/>
    <w:rsid w:val="009313FD"/>
    <w:rsid w:val="009337DB"/>
    <w:rsid w:val="00933D09"/>
    <w:rsid w:val="00942711"/>
    <w:rsid w:val="00942F32"/>
    <w:rsid w:val="00946ECE"/>
    <w:rsid w:val="00947013"/>
    <w:rsid w:val="00953080"/>
    <w:rsid w:val="00964D92"/>
    <w:rsid w:val="00974582"/>
    <w:rsid w:val="009835E6"/>
    <w:rsid w:val="00985C14"/>
    <w:rsid w:val="00986610"/>
    <w:rsid w:val="009A0224"/>
    <w:rsid w:val="009A70B5"/>
    <w:rsid w:val="009B0A87"/>
    <w:rsid w:val="009B32EF"/>
    <w:rsid w:val="009B3BFC"/>
    <w:rsid w:val="009B3F53"/>
    <w:rsid w:val="009B58B8"/>
    <w:rsid w:val="009C0C16"/>
    <w:rsid w:val="009C4D67"/>
    <w:rsid w:val="009C5D4E"/>
    <w:rsid w:val="009E1603"/>
    <w:rsid w:val="009E4EB8"/>
    <w:rsid w:val="009F2E4A"/>
    <w:rsid w:val="009F3047"/>
    <w:rsid w:val="00A01220"/>
    <w:rsid w:val="00A022D2"/>
    <w:rsid w:val="00A04FFA"/>
    <w:rsid w:val="00A125FA"/>
    <w:rsid w:val="00A13D15"/>
    <w:rsid w:val="00A33696"/>
    <w:rsid w:val="00A35DDF"/>
    <w:rsid w:val="00A373EC"/>
    <w:rsid w:val="00A37E4E"/>
    <w:rsid w:val="00A416B8"/>
    <w:rsid w:val="00A43AF6"/>
    <w:rsid w:val="00A5312C"/>
    <w:rsid w:val="00A5746A"/>
    <w:rsid w:val="00A6059C"/>
    <w:rsid w:val="00A86D90"/>
    <w:rsid w:val="00A90ADD"/>
    <w:rsid w:val="00A97517"/>
    <w:rsid w:val="00AA320F"/>
    <w:rsid w:val="00AA458D"/>
    <w:rsid w:val="00AA6A72"/>
    <w:rsid w:val="00AA73E2"/>
    <w:rsid w:val="00AB47FD"/>
    <w:rsid w:val="00AC2307"/>
    <w:rsid w:val="00AC3F2E"/>
    <w:rsid w:val="00AC4FFF"/>
    <w:rsid w:val="00AC5C37"/>
    <w:rsid w:val="00AC6B48"/>
    <w:rsid w:val="00AD0793"/>
    <w:rsid w:val="00AD2F7E"/>
    <w:rsid w:val="00AD4CB9"/>
    <w:rsid w:val="00AD6144"/>
    <w:rsid w:val="00AE039C"/>
    <w:rsid w:val="00AE0459"/>
    <w:rsid w:val="00AE10D1"/>
    <w:rsid w:val="00AE254D"/>
    <w:rsid w:val="00AE2A13"/>
    <w:rsid w:val="00AE2E9E"/>
    <w:rsid w:val="00AE3C2E"/>
    <w:rsid w:val="00AE559A"/>
    <w:rsid w:val="00AF5244"/>
    <w:rsid w:val="00AF5F80"/>
    <w:rsid w:val="00AF72DB"/>
    <w:rsid w:val="00B035D8"/>
    <w:rsid w:val="00B04BF7"/>
    <w:rsid w:val="00B1102C"/>
    <w:rsid w:val="00B11D23"/>
    <w:rsid w:val="00B16F73"/>
    <w:rsid w:val="00B1790D"/>
    <w:rsid w:val="00B217DF"/>
    <w:rsid w:val="00B25C95"/>
    <w:rsid w:val="00B31E9E"/>
    <w:rsid w:val="00B32EF5"/>
    <w:rsid w:val="00B442CD"/>
    <w:rsid w:val="00B47E9F"/>
    <w:rsid w:val="00B51D7A"/>
    <w:rsid w:val="00B537AA"/>
    <w:rsid w:val="00B53B03"/>
    <w:rsid w:val="00B575CA"/>
    <w:rsid w:val="00B57B72"/>
    <w:rsid w:val="00B75803"/>
    <w:rsid w:val="00B764CF"/>
    <w:rsid w:val="00B81ACF"/>
    <w:rsid w:val="00B876CC"/>
    <w:rsid w:val="00B87B76"/>
    <w:rsid w:val="00BA0974"/>
    <w:rsid w:val="00BA3067"/>
    <w:rsid w:val="00BA6345"/>
    <w:rsid w:val="00BA7475"/>
    <w:rsid w:val="00BB1E89"/>
    <w:rsid w:val="00BB4E81"/>
    <w:rsid w:val="00BB57EA"/>
    <w:rsid w:val="00BB5D8A"/>
    <w:rsid w:val="00BC0137"/>
    <w:rsid w:val="00BC16DB"/>
    <w:rsid w:val="00BC404C"/>
    <w:rsid w:val="00BC5C08"/>
    <w:rsid w:val="00BC7FC3"/>
    <w:rsid w:val="00BD1D4F"/>
    <w:rsid w:val="00BE0812"/>
    <w:rsid w:val="00BE0BF4"/>
    <w:rsid w:val="00BE1461"/>
    <w:rsid w:val="00BE2C5C"/>
    <w:rsid w:val="00BE4571"/>
    <w:rsid w:val="00BE4CE9"/>
    <w:rsid w:val="00BF3AA1"/>
    <w:rsid w:val="00BF4CA0"/>
    <w:rsid w:val="00BF57CB"/>
    <w:rsid w:val="00BF5F56"/>
    <w:rsid w:val="00C02E45"/>
    <w:rsid w:val="00C0355B"/>
    <w:rsid w:val="00C04923"/>
    <w:rsid w:val="00C21167"/>
    <w:rsid w:val="00C52A18"/>
    <w:rsid w:val="00C53198"/>
    <w:rsid w:val="00C5642F"/>
    <w:rsid w:val="00C60F83"/>
    <w:rsid w:val="00C62D33"/>
    <w:rsid w:val="00C632B8"/>
    <w:rsid w:val="00C65B85"/>
    <w:rsid w:val="00C74EE4"/>
    <w:rsid w:val="00C74FAD"/>
    <w:rsid w:val="00C77D10"/>
    <w:rsid w:val="00C871F7"/>
    <w:rsid w:val="00CA0C69"/>
    <w:rsid w:val="00CA5E67"/>
    <w:rsid w:val="00CB2FAB"/>
    <w:rsid w:val="00CB3B83"/>
    <w:rsid w:val="00CB7663"/>
    <w:rsid w:val="00CC3340"/>
    <w:rsid w:val="00CD4727"/>
    <w:rsid w:val="00CD4C91"/>
    <w:rsid w:val="00CD4DDB"/>
    <w:rsid w:val="00CD4EE6"/>
    <w:rsid w:val="00CE3EAB"/>
    <w:rsid w:val="00CE4753"/>
    <w:rsid w:val="00CE4B8A"/>
    <w:rsid w:val="00CE7523"/>
    <w:rsid w:val="00CE7560"/>
    <w:rsid w:val="00CF27CA"/>
    <w:rsid w:val="00CF790C"/>
    <w:rsid w:val="00D02DF6"/>
    <w:rsid w:val="00D0379B"/>
    <w:rsid w:val="00D06F53"/>
    <w:rsid w:val="00D14BAB"/>
    <w:rsid w:val="00D221E1"/>
    <w:rsid w:val="00D24E74"/>
    <w:rsid w:val="00D32613"/>
    <w:rsid w:val="00D33216"/>
    <w:rsid w:val="00D33E12"/>
    <w:rsid w:val="00D36784"/>
    <w:rsid w:val="00D438DA"/>
    <w:rsid w:val="00D43F25"/>
    <w:rsid w:val="00D45D7F"/>
    <w:rsid w:val="00D473DE"/>
    <w:rsid w:val="00D54285"/>
    <w:rsid w:val="00D5541F"/>
    <w:rsid w:val="00D61345"/>
    <w:rsid w:val="00D6340E"/>
    <w:rsid w:val="00D73D87"/>
    <w:rsid w:val="00D8533E"/>
    <w:rsid w:val="00D9248A"/>
    <w:rsid w:val="00D94415"/>
    <w:rsid w:val="00D966CB"/>
    <w:rsid w:val="00D97E2A"/>
    <w:rsid w:val="00DA161D"/>
    <w:rsid w:val="00DA5A0C"/>
    <w:rsid w:val="00DB03CC"/>
    <w:rsid w:val="00DC09CF"/>
    <w:rsid w:val="00DC21CA"/>
    <w:rsid w:val="00DC73E0"/>
    <w:rsid w:val="00DC7D3C"/>
    <w:rsid w:val="00DD1D4D"/>
    <w:rsid w:val="00DD6D49"/>
    <w:rsid w:val="00DE1594"/>
    <w:rsid w:val="00DF1FDD"/>
    <w:rsid w:val="00DF3B41"/>
    <w:rsid w:val="00E12529"/>
    <w:rsid w:val="00E20F9A"/>
    <w:rsid w:val="00E23137"/>
    <w:rsid w:val="00E30D90"/>
    <w:rsid w:val="00E32BD2"/>
    <w:rsid w:val="00E41706"/>
    <w:rsid w:val="00E424C9"/>
    <w:rsid w:val="00E50B70"/>
    <w:rsid w:val="00E53AE4"/>
    <w:rsid w:val="00E53CC2"/>
    <w:rsid w:val="00E57F28"/>
    <w:rsid w:val="00E64D6E"/>
    <w:rsid w:val="00E806E8"/>
    <w:rsid w:val="00E836FE"/>
    <w:rsid w:val="00E855D4"/>
    <w:rsid w:val="00E905AB"/>
    <w:rsid w:val="00E92646"/>
    <w:rsid w:val="00E9329C"/>
    <w:rsid w:val="00EA1E7F"/>
    <w:rsid w:val="00EA2406"/>
    <w:rsid w:val="00EA56DD"/>
    <w:rsid w:val="00EA611C"/>
    <w:rsid w:val="00EB3781"/>
    <w:rsid w:val="00EB50C4"/>
    <w:rsid w:val="00EC1449"/>
    <w:rsid w:val="00EC1EBE"/>
    <w:rsid w:val="00ED37F0"/>
    <w:rsid w:val="00ED44AA"/>
    <w:rsid w:val="00ED541F"/>
    <w:rsid w:val="00ED7425"/>
    <w:rsid w:val="00EE1B91"/>
    <w:rsid w:val="00EE3191"/>
    <w:rsid w:val="00EE4B29"/>
    <w:rsid w:val="00EE773B"/>
    <w:rsid w:val="00EF1059"/>
    <w:rsid w:val="00EF144E"/>
    <w:rsid w:val="00EF6FF3"/>
    <w:rsid w:val="00F0087F"/>
    <w:rsid w:val="00F1028B"/>
    <w:rsid w:val="00F12C5C"/>
    <w:rsid w:val="00F14E7B"/>
    <w:rsid w:val="00F15E02"/>
    <w:rsid w:val="00F306F4"/>
    <w:rsid w:val="00F30FC6"/>
    <w:rsid w:val="00F33126"/>
    <w:rsid w:val="00F356BD"/>
    <w:rsid w:val="00F41BE7"/>
    <w:rsid w:val="00F43EF9"/>
    <w:rsid w:val="00F5254F"/>
    <w:rsid w:val="00F55A43"/>
    <w:rsid w:val="00F56E28"/>
    <w:rsid w:val="00F61F0A"/>
    <w:rsid w:val="00F663E4"/>
    <w:rsid w:val="00F730A7"/>
    <w:rsid w:val="00F75EF0"/>
    <w:rsid w:val="00F7795A"/>
    <w:rsid w:val="00F936FC"/>
    <w:rsid w:val="00F94245"/>
    <w:rsid w:val="00FA0C34"/>
    <w:rsid w:val="00FA5856"/>
    <w:rsid w:val="00FB5325"/>
    <w:rsid w:val="00FB720E"/>
    <w:rsid w:val="00FB756B"/>
    <w:rsid w:val="00FC1D4C"/>
    <w:rsid w:val="00FC37AE"/>
    <w:rsid w:val="00FC48A6"/>
    <w:rsid w:val="00FD0C16"/>
    <w:rsid w:val="00FD650E"/>
    <w:rsid w:val="00FE0BBC"/>
    <w:rsid w:val="00FE0E73"/>
    <w:rsid w:val="00FE193F"/>
    <w:rsid w:val="00FE2B9C"/>
    <w:rsid w:val="00FE4AF3"/>
    <w:rsid w:val="00FE6963"/>
    <w:rsid w:val="00FF1193"/>
    <w:rsid w:val="00FF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8EDFA2"/>
  <w15:chartTrackingRefBased/>
  <w15:docId w15:val="{26F796DF-CA89-43EE-B530-A29784EDA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120"/>
      <w:outlineLvl w:val="0"/>
    </w:pPr>
    <w:rPr>
      <w:rFonts w:ascii="Arial" w:hAnsi="Arial"/>
      <w:b/>
      <w:sz w:val="16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60"/>
      <w:outlineLvl w:val="1"/>
    </w:pPr>
    <w:rPr>
      <w:rFonts w:ascii="Arial" w:hAnsi="Arial"/>
      <w:b/>
      <w:sz w:val="14"/>
    </w:rPr>
  </w:style>
  <w:style w:type="paragraph" w:styleId="Heading3">
    <w:name w:val="heading 3"/>
    <w:basedOn w:val="Normal"/>
    <w:next w:val="Normal"/>
    <w:qFormat/>
    <w:pPr>
      <w:keepNext/>
      <w:spacing w:before="120" w:after="60"/>
      <w:jc w:val="center"/>
      <w:outlineLvl w:val="2"/>
    </w:pPr>
    <w:rPr>
      <w:rFonts w:ascii="Arial" w:hAnsi="Arial"/>
      <w:b/>
      <w:sz w:val="17"/>
    </w:rPr>
  </w:style>
  <w:style w:type="paragraph" w:styleId="Heading4">
    <w:name w:val="heading 4"/>
    <w:basedOn w:val="Normal"/>
    <w:next w:val="Normal"/>
    <w:qFormat/>
    <w:pPr>
      <w:keepNext/>
      <w:spacing w:before="240" w:after="140"/>
      <w:jc w:val="center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keepNext/>
      <w:spacing w:before="60" w:after="60"/>
      <w:jc w:val="both"/>
      <w:outlineLvl w:val="4"/>
    </w:pPr>
    <w:rPr>
      <w:rFonts w:ascii="Arial" w:hAnsi="Arial"/>
      <w:b/>
      <w:sz w:val="16"/>
    </w:rPr>
  </w:style>
  <w:style w:type="paragraph" w:styleId="Heading6">
    <w:name w:val="heading 6"/>
    <w:basedOn w:val="Normal"/>
    <w:next w:val="Normal"/>
    <w:qFormat/>
    <w:pPr>
      <w:keepNext/>
      <w:spacing w:before="240" w:after="240"/>
      <w:jc w:val="center"/>
      <w:outlineLvl w:val="5"/>
    </w:pPr>
    <w:rPr>
      <w:rFonts w:ascii="Arial" w:hAnsi="Arial"/>
      <w:b/>
      <w:sz w:val="16"/>
    </w:rPr>
  </w:style>
  <w:style w:type="paragraph" w:styleId="Heading7">
    <w:name w:val="heading 7"/>
    <w:basedOn w:val="Normal"/>
    <w:next w:val="Normal"/>
    <w:qFormat/>
    <w:pPr>
      <w:keepNext/>
      <w:spacing w:before="40" w:after="40"/>
      <w:outlineLvl w:val="6"/>
    </w:pPr>
    <w:rPr>
      <w:rFonts w:ascii="Arial" w:hAnsi="Arial"/>
      <w:b/>
      <w:sz w:val="18"/>
    </w:rPr>
  </w:style>
  <w:style w:type="paragraph" w:styleId="Heading8">
    <w:name w:val="heading 8"/>
    <w:basedOn w:val="Normal"/>
    <w:next w:val="Normal"/>
    <w:qFormat/>
    <w:pPr>
      <w:keepNext/>
      <w:spacing w:before="40" w:after="40"/>
      <w:jc w:val="right"/>
      <w:outlineLvl w:val="7"/>
    </w:pPr>
    <w:rPr>
      <w:rFonts w:ascii="Arial" w:hAnsi="Arial"/>
      <w:b/>
      <w:sz w:val="18"/>
    </w:rPr>
  </w:style>
  <w:style w:type="paragraph" w:styleId="Heading9">
    <w:name w:val="heading 9"/>
    <w:basedOn w:val="Normal"/>
    <w:next w:val="Normal"/>
    <w:qFormat/>
    <w:pPr>
      <w:keepNext/>
      <w:spacing w:before="40" w:after="40"/>
      <w:jc w:val="center"/>
      <w:outlineLvl w:val="8"/>
    </w:pPr>
    <w:rPr>
      <w:rFonts w:ascii="Verdana" w:hAnsi="Verdana"/>
      <w:b/>
      <w:color w:val="FFFFFF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customStyle="1" w:styleId="Estilo1">
    <w:name w:val="Estilo1"/>
    <w:basedOn w:val="Normal"/>
    <w:autoRedefine/>
    <w:pPr>
      <w:numPr>
        <w:numId w:val="1"/>
      </w:numPr>
      <w:jc w:val="center"/>
    </w:pPr>
    <w:rPr>
      <w:b/>
      <w:sz w:val="36"/>
      <w:lang w:val="es-AR"/>
    </w:rPr>
  </w:style>
  <w:style w:type="paragraph" w:customStyle="1" w:styleId="BodyText21">
    <w:name w:val="Body Text 21"/>
    <w:basedOn w:val="Normal"/>
    <w:pPr>
      <w:jc w:val="both"/>
    </w:pPr>
    <w:rPr>
      <w:sz w:val="22"/>
    </w:rPr>
  </w:style>
  <w:style w:type="paragraph" w:customStyle="1" w:styleId="BodyText31">
    <w:name w:val="Body Text 31"/>
    <w:basedOn w:val="Normal"/>
    <w:pPr>
      <w:jc w:val="center"/>
    </w:pPr>
    <w:rPr>
      <w:b/>
    </w:rPr>
  </w:style>
  <w:style w:type="paragraph" w:styleId="BodyText">
    <w:name w:val="Body Text"/>
    <w:basedOn w:val="Normal"/>
    <w:rPr>
      <w:color w:val="FF0000"/>
      <w:sz w:val="24"/>
      <w:lang w:val="es-ES"/>
    </w:rPr>
  </w:style>
  <w:style w:type="paragraph" w:styleId="Subtitle">
    <w:name w:val="Subtitle"/>
    <w:basedOn w:val="Normal"/>
    <w:qFormat/>
    <w:rPr>
      <w:b/>
      <w:lang w:val="es-AR"/>
    </w:rPr>
  </w:style>
  <w:style w:type="paragraph" w:styleId="BodyText2">
    <w:name w:val="Body Text 2"/>
    <w:basedOn w:val="Normal"/>
    <w:pPr>
      <w:spacing w:before="60" w:after="60"/>
      <w:jc w:val="both"/>
    </w:pPr>
    <w:rPr>
      <w:rFonts w:ascii="Verdana" w:hAnsi="Verdana"/>
      <w:sz w:val="16"/>
    </w:rPr>
  </w:style>
  <w:style w:type="table" w:styleId="TableGrid">
    <w:name w:val="Table Grid"/>
    <w:basedOn w:val="TableNormal"/>
    <w:rsid w:val="008D20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69254A"/>
    <w:rPr>
      <w:rFonts w:ascii="Arial" w:hAnsi="Arial"/>
      <w:b/>
      <w:sz w:val="16"/>
      <w:lang w:val="es-ES_tradnl"/>
    </w:rPr>
  </w:style>
  <w:style w:type="character" w:customStyle="1" w:styleId="Heading2Char">
    <w:name w:val="Heading 2 Char"/>
    <w:basedOn w:val="DefaultParagraphFont"/>
    <w:link w:val="Heading2"/>
    <w:rsid w:val="0069254A"/>
    <w:rPr>
      <w:rFonts w:ascii="Arial" w:hAnsi="Arial"/>
      <w:b/>
      <w:sz w:val="1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%20M.%20de%20Lima\Downloads\PS%20Formulario%2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PS Formulario 1.dot</Template>
  <TotalTime>1541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Formulario 1</vt:lpstr>
      <vt:lpstr>Formulario 1</vt:lpstr>
    </vt:vector>
  </TitlesOfParts>
  <Manager/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1</dc:title>
  <dc:subject/>
  <dc:creator>Fernando M. de Lima</dc:creator>
  <cp:keywords/>
  <cp:lastModifiedBy>elmanu.chuky@gmail.com</cp:lastModifiedBy>
  <cp:revision>5</cp:revision>
  <cp:lastPrinted>2006-06-26T14:12:00Z</cp:lastPrinted>
  <dcterms:created xsi:type="dcterms:W3CDTF">2017-09-03T16:48:00Z</dcterms:created>
  <dcterms:modified xsi:type="dcterms:W3CDTF">2017-09-04T18:37:00Z</dcterms:modified>
</cp:coreProperties>
</file>